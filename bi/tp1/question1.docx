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BEE37" w14:textId="77777777" w:rsidR="00FF6DA8" w:rsidRPr="00FF6DA8" w:rsidRDefault="00FF6DA8" w:rsidP="00FF6DA8">
      <w:pPr>
        <w:rPr>
          <w:b/>
          <w:sz w:val="30"/>
          <w:szCs w:val="30"/>
          <w:lang w:val="fr-FR"/>
        </w:rPr>
      </w:pPr>
      <w:r w:rsidRPr="00FF6DA8">
        <w:rPr>
          <w:b/>
          <w:sz w:val="30"/>
          <w:szCs w:val="30"/>
          <w:lang w:val="fr-FR"/>
        </w:rPr>
        <w:t>1.c</w:t>
      </w:r>
      <w:bookmarkStart w:id="0" w:name="_GoBack"/>
      <w:r w:rsidRPr="00FF6DA8">
        <w:rPr>
          <w:b/>
          <w:sz w:val="30"/>
          <w:szCs w:val="30"/>
          <w:lang w:val="fr-FR"/>
        </w:rPr>
        <w:t>r</w:t>
      </w:r>
      <w:bookmarkEnd w:id="0"/>
      <w:r w:rsidRPr="00FF6DA8">
        <w:rPr>
          <w:b/>
          <w:sz w:val="30"/>
          <w:szCs w:val="30"/>
          <w:lang w:val="fr-FR"/>
        </w:rPr>
        <w:t xml:space="preserve">eer les </w:t>
      </w:r>
      <w:proofErr w:type="spellStart"/>
      <w:r w:rsidRPr="00FF6DA8">
        <w:rPr>
          <w:b/>
          <w:sz w:val="30"/>
          <w:szCs w:val="30"/>
          <w:lang w:val="fr-FR"/>
        </w:rPr>
        <w:t>tableaus</w:t>
      </w:r>
      <w:proofErr w:type="spellEnd"/>
    </w:p>
    <w:p w14:paraId="568EA8F1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drop</w:t>
      </w:r>
      <w:proofErr w:type="gramEnd"/>
      <w:r w:rsidRPr="00FF6DA8">
        <w:rPr>
          <w:lang w:val="fr-FR"/>
        </w:rPr>
        <w:t xml:space="preserve"> table </w:t>
      </w:r>
      <w:proofErr w:type="spellStart"/>
      <w:r w:rsidRPr="00FF6DA8">
        <w:rPr>
          <w:lang w:val="fr-FR"/>
        </w:rPr>
        <w:t>eleve</w:t>
      </w:r>
      <w:proofErr w:type="spellEnd"/>
      <w:r w:rsidRPr="00FF6DA8">
        <w:rPr>
          <w:lang w:val="fr-FR"/>
        </w:rPr>
        <w:t>;</w:t>
      </w:r>
    </w:p>
    <w:p w14:paraId="39F41438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drop</w:t>
      </w:r>
      <w:proofErr w:type="gramEnd"/>
      <w:r w:rsidRPr="00FF6DA8">
        <w:rPr>
          <w:lang w:val="fr-FR"/>
        </w:rPr>
        <w:t xml:space="preserve"> table centre;</w:t>
      </w:r>
    </w:p>
    <w:p w14:paraId="63B88D0C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drop</w:t>
      </w:r>
      <w:proofErr w:type="gramEnd"/>
      <w:r w:rsidRPr="00FF6DA8">
        <w:rPr>
          <w:lang w:val="fr-FR"/>
        </w:rPr>
        <w:t xml:space="preserve"> table niveau;</w:t>
      </w:r>
    </w:p>
    <w:p w14:paraId="3A07E3FF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drop</w:t>
      </w:r>
      <w:proofErr w:type="gramEnd"/>
      <w:r w:rsidRPr="00FF6DA8">
        <w:rPr>
          <w:lang w:val="fr-FR"/>
        </w:rPr>
        <w:t xml:space="preserve"> table temps;</w:t>
      </w:r>
    </w:p>
    <w:p w14:paraId="5BC270EC" w14:textId="77777777" w:rsidR="00FF6DA8" w:rsidRPr="00FF6DA8" w:rsidRDefault="00FF6DA8" w:rsidP="00FF6DA8">
      <w:pPr>
        <w:rPr>
          <w:lang w:val="fr-FR"/>
        </w:rPr>
      </w:pPr>
      <w:r w:rsidRPr="00FF6DA8">
        <w:rPr>
          <w:lang w:val="fr-FR"/>
        </w:rPr>
        <w:t xml:space="preserve">DROP TABLE </w:t>
      </w:r>
      <w:proofErr w:type="spellStart"/>
      <w:r w:rsidRPr="00FF6DA8">
        <w:rPr>
          <w:lang w:val="fr-FR"/>
        </w:rPr>
        <w:t>Annee_</w:t>
      </w:r>
      <w:proofErr w:type="gramStart"/>
      <w:r w:rsidRPr="00FF6DA8">
        <w:rPr>
          <w:lang w:val="fr-FR"/>
        </w:rPr>
        <w:t>tranche</w:t>
      </w:r>
      <w:proofErr w:type="spellEnd"/>
      <w:r w:rsidRPr="00FF6DA8">
        <w:rPr>
          <w:lang w:val="fr-FR"/>
        </w:rPr>
        <w:t>;</w:t>
      </w:r>
      <w:proofErr w:type="gramEnd"/>
    </w:p>
    <w:p w14:paraId="4D72EBEB" w14:textId="77777777" w:rsidR="00FF6DA8" w:rsidRDefault="00FF6DA8" w:rsidP="00FF6DA8">
      <w:r>
        <w:t xml:space="preserve">drop table </w:t>
      </w:r>
      <w:proofErr w:type="spellStart"/>
      <w:r>
        <w:t>skitest</w:t>
      </w:r>
      <w:proofErr w:type="spellEnd"/>
      <w:r>
        <w:t>;</w:t>
      </w:r>
    </w:p>
    <w:p w14:paraId="4CD17C93" w14:textId="77777777" w:rsidR="00FF6DA8" w:rsidRDefault="00FF6DA8" w:rsidP="00FF6DA8">
      <w:pPr>
        <w:rPr>
          <w:rFonts w:hint="eastAsia"/>
        </w:rPr>
      </w:pPr>
    </w:p>
    <w:p w14:paraId="1BA4E3F4" w14:textId="77777777" w:rsidR="00FF6DA8" w:rsidRDefault="00FF6DA8" w:rsidP="00FF6DA8">
      <w:r>
        <w:t>CREATE TABLE Centre</w:t>
      </w:r>
    </w:p>
    <w:p w14:paraId="1FC9C53C" w14:textId="77777777" w:rsidR="00FF6DA8" w:rsidRDefault="00FF6DA8" w:rsidP="00FF6DA8">
      <w:r>
        <w:t>(</w:t>
      </w:r>
    </w:p>
    <w:p w14:paraId="1AA04E1D" w14:textId="77777777" w:rsidR="00FF6DA8" w:rsidRDefault="00FF6DA8" w:rsidP="00FF6DA8">
      <w:proofErr w:type="spellStart"/>
      <w:r>
        <w:t>Id_centre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2E174AC" w14:textId="77777777" w:rsidR="00FF6DA8" w:rsidRDefault="00FF6DA8" w:rsidP="00FF6DA8">
      <w:r>
        <w:t>PRIMARY KEY (</w:t>
      </w:r>
      <w:proofErr w:type="spellStart"/>
      <w:r>
        <w:t>Id_centre</w:t>
      </w:r>
      <w:proofErr w:type="spellEnd"/>
      <w:r>
        <w:t>),</w:t>
      </w:r>
    </w:p>
    <w:p w14:paraId="6E459E8F" w14:textId="77777777" w:rsidR="00FF6DA8" w:rsidRDefault="00FF6DA8" w:rsidP="00FF6DA8">
      <w:proofErr w:type="spellStart"/>
      <w:r>
        <w:t>centre_nom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FE0B700" w14:textId="77777777" w:rsidR="00FF6DA8" w:rsidRDefault="00FF6DA8" w:rsidP="00FF6DA8">
      <w:proofErr w:type="spellStart"/>
      <w:r>
        <w:t>region_nom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6AD9804C" w14:textId="77777777" w:rsidR="00FF6DA8" w:rsidRDefault="00FF6DA8" w:rsidP="00FF6DA8">
      <w:r>
        <w:t>);</w:t>
      </w:r>
    </w:p>
    <w:p w14:paraId="351BC2D8" w14:textId="77777777" w:rsidR="00FF6DA8" w:rsidRDefault="00FF6DA8" w:rsidP="00FF6DA8">
      <w:r>
        <w:t xml:space="preserve">CREATE TABLE </w:t>
      </w:r>
      <w:proofErr w:type="spellStart"/>
      <w:r>
        <w:t>Niveau</w:t>
      </w:r>
      <w:proofErr w:type="spellEnd"/>
    </w:p>
    <w:p w14:paraId="050EAD37" w14:textId="77777777" w:rsidR="00FF6DA8" w:rsidRDefault="00FF6DA8" w:rsidP="00FF6DA8">
      <w:r>
        <w:t>(</w:t>
      </w:r>
    </w:p>
    <w:p w14:paraId="1F17DB2B" w14:textId="77777777" w:rsidR="00FF6DA8" w:rsidRDefault="00FF6DA8" w:rsidP="00FF6DA8">
      <w:proofErr w:type="spellStart"/>
      <w:r>
        <w:t>Id_niveau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13FBF55" w14:textId="77777777" w:rsidR="00FF6DA8" w:rsidRDefault="00FF6DA8" w:rsidP="00FF6DA8">
      <w:r>
        <w:t>PRIMARY KEY (</w:t>
      </w:r>
      <w:proofErr w:type="spellStart"/>
      <w:r>
        <w:t>Id_niveau</w:t>
      </w:r>
      <w:proofErr w:type="spellEnd"/>
      <w:r>
        <w:t>),</w:t>
      </w:r>
    </w:p>
    <w:p w14:paraId="359C215B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discipline</w:t>
      </w:r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varchar</w:t>
      </w:r>
      <w:proofErr w:type="spellEnd"/>
      <w:r w:rsidRPr="00FF6DA8">
        <w:rPr>
          <w:lang w:val="fr-FR"/>
        </w:rPr>
        <w:t>(255),</w:t>
      </w:r>
    </w:p>
    <w:p w14:paraId="41B8751A" w14:textId="77777777" w:rsidR="00FF6DA8" w:rsidRPr="00FF6DA8" w:rsidRDefault="00FF6DA8" w:rsidP="00FF6DA8">
      <w:pPr>
        <w:rPr>
          <w:lang w:val="fr-FR"/>
        </w:rPr>
      </w:pPr>
      <w:proofErr w:type="spellStart"/>
      <w:proofErr w:type="gramStart"/>
      <w:r w:rsidRPr="00FF6DA8">
        <w:rPr>
          <w:lang w:val="fr-FR"/>
        </w:rPr>
        <w:t>niveau</w:t>
      </w:r>
      <w:proofErr w:type="gramEnd"/>
      <w:r w:rsidRPr="00FF6DA8">
        <w:rPr>
          <w:lang w:val="fr-FR"/>
        </w:rPr>
        <w:t>_nom</w:t>
      </w:r>
      <w:proofErr w:type="spell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varchar</w:t>
      </w:r>
      <w:proofErr w:type="spellEnd"/>
      <w:r w:rsidRPr="00FF6DA8">
        <w:rPr>
          <w:lang w:val="fr-FR"/>
        </w:rPr>
        <w:t>(255)</w:t>
      </w:r>
    </w:p>
    <w:p w14:paraId="5C714681" w14:textId="77777777" w:rsidR="00FF6DA8" w:rsidRDefault="00FF6DA8" w:rsidP="00FF6DA8">
      <w:r>
        <w:t xml:space="preserve">); </w:t>
      </w:r>
    </w:p>
    <w:p w14:paraId="00AA9776" w14:textId="77777777" w:rsidR="00FF6DA8" w:rsidRDefault="00FF6DA8" w:rsidP="00FF6DA8">
      <w:r>
        <w:t xml:space="preserve">CREATE TABLE </w:t>
      </w:r>
      <w:proofErr w:type="spellStart"/>
      <w:r>
        <w:t>Eleve</w:t>
      </w:r>
      <w:proofErr w:type="spellEnd"/>
    </w:p>
    <w:p w14:paraId="2B81401E" w14:textId="77777777" w:rsidR="00FF6DA8" w:rsidRDefault="00FF6DA8" w:rsidP="00FF6DA8">
      <w:r>
        <w:t>(</w:t>
      </w:r>
    </w:p>
    <w:p w14:paraId="188585DC" w14:textId="77777777" w:rsidR="00FF6DA8" w:rsidRDefault="00FF6DA8" w:rsidP="00FF6DA8">
      <w:proofErr w:type="spellStart"/>
      <w:r>
        <w:t>Id_eleve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556D086C" w14:textId="77777777" w:rsidR="00FF6DA8" w:rsidRDefault="00FF6DA8" w:rsidP="00FF6DA8">
      <w:r>
        <w:t>PRIMARY KEY (</w:t>
      </w:r>
      <w:proofErr w:type="spellStart"/>
      <w:r>
        <w:t>Id_eleve</w:t>
      </w:r>
      <w:proofErr w:type="spellEnd"/>
      <w:r>
        <w:t>),</w:t>
      </w:r>
    </w:p>
    <w:p w14:paraId="52E901F8" w14:textId="77777777" w:rsidR="00FF6DA8" w:rsidRDefault="00FF6DA8" w:rsidP="00FF6DA8">
      <w:r>
        <w:t xml:space="preserve">nom </w:t>
      </w:r>
      <w:proofErr w:type="gramStart"/>
      <w:r>
        <w:t>varchar(</w:t>
      </w:r>
      <w:proofErr w:type="gramEnd"/>
      <w:r>
        <w:t>255),</w:t>
      </w:r>
    </w:p>
    <w:p w14:paraId="4FFD6A73" w14:textId="77777777" w:rsidR="00FF6DA8" w:rsidRPr="00FF6DA8" w:rsidRDefault="00FF6DA8" w:rsidP="00FF6DA8">
      <w:pPr>
        <w:rPr>
          <w:lang w:val="fr-FR"/>
        </w:rPr>
      </w:pPr>
      <w:proofErr w:type="spellStart"/>
      <w:proofErr w:type="gramStart"/>
      <w:r w:rsidRPr="00FF6DA8">
        <w:rPr>
          <w:lang w:val="fr-FR"/>
        </w:rPr>
        <w:t>prenom</w:t>
      </w:r>
      <w:proofErr w:type="spellEnd"/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varchar</w:t>
      </w:r>
      <w:proofErr w:type="spellEnd"/>
      <w:r w:rsidRPr="00FF6DA8">
        <w:rPr>
          <w:lang w:val="fr-FR"/>
        </w:rPr>
        <w:t>(255),</w:t>
      </w:r>
    </w:p>
    <w:p w14:paraId="47E99212" w14:textId="77777777" w:rsidR="00FF6DA8" w:rsidRPr="00FF6DA8" w:rsidRDefault="00FF6DA8" w:rsidP="00FF6DA8">
      <w:pPr>
        <w:rPr>
          <w:lang w:val="fr-FR"/>
        </w:rPr>
      </w:pPr>
      <w:proofErr w:type="spellStart"/>
      <w:proofErr w:type="gramStart"/>
      <w:r w:rsidRPr="00FF6DA8">
        <w:rPr>
          <w:lang w:val="fr-FR"/>
        </w:rPr>
        <w:t>age</w:t>
      </w:r>
      <w:proofErr w:type="spellEnd"/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int</w:t>
      </w:r>
      <w:proofErr w:type="spellEnd"/>
      <w:r w:rsidRPr="00FF6DA8">
        <w:rPr>
          <w:lang w:val="fr-FR"/>
        </w:rPr>
        <w:t>,</w:t>
      </w:r>
    </w:p>
    <w:p w14:paraId="6695A3A3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sexe</w:t>
      </w:r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varchar</w:t>
      </w:r>
      <w:proofErr w:type="spellEnd"/>
      <w:r w:rsidRPr="00FF6DA8">
        <w:rPr>
          <w:lang w:val="fr-FR"/>
        </w:rPr>
        <w:t>(255),</w:t>
      </w:r>
    </w:p>
    <w:p w14:paraId="15B3A206" w14:textId="77777777" w:rsidR="00FF6DA8" w:rsidRPr="00FF6DA8" w:rsidRDefault="00FF6DA8" w:rsidP="00FF6DA8">
      <w:pPr>
        <w:rPr>
          <w:lang w:val="fr-FR"/>
        </w:rPr>
      </w:pPr>
      <w:proofErr w:type="spellStart"/>
      <w:proofErr w:type="gramStart"/>
      <w:r w:rsidRPr="00FF6DA8">
        <w:rPr>
          <w:lang w:val="fr-FR"/>
        </w:rPr>
        <w:t>nationnalite</w:t>
      </w:r>
      <w:proofErr w:type="spellEnd"/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varchar</w:t>
      </w:r>
      <w:proofErr w:type="spellEnd"/>
      <w:r w:rsidRPr="00FF6DA8">
        <w:rPr>
          <w:lang w:val="fr-FR"/>
        </w:rPr>
        <w:t>(255)</w:t>
      </w:r>
    </w:p>
    <w:p w14:paraId="275B72AF" w14:textId="77777777" w:rsidR="00FF6DA8" w:rsidRDefault="00FF6DA8" w:rsidP="00FF6DA8">
      <w:r>
        <w:t>);</w:t>
      </w:r>
    </w:p>
    <w:p w14:paraId="7A4B6762" w14:textId="77777777" w:rsidR="00FF6DA8" w:rsidRDefault="00FF6DA8" w:rsidP="00FF6DA8">
      <w:r>
        <w:t>CREATE TABLE TEMPS</w:t>
      </w:r>
    </w:p>
    <w:p w14:paraId="39CA0334" w14:textId="77777777" w:rsidR="00FF6DA8" w:rsidRDefault="00FF6DA8" w:rsidP="00FF6DA8">
      <w:r>
        <w:lastRenderedPageBreak/>
        <w:t>(</w:t>
      </w:r>
    </w:p>
    <w:p w14:paraId="15E9AB40" w14:textId="77777777" w:rsidR="00FF6DA8" w:rsidRDefault="00FF6DA8" w:rsidP="00FF6DA8">
      <w:proofErr w:type="spellStart"/>
      <w:r>
        <w:t>Id_date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05B630F" w14:textId="77777777" w:rsidR="00FF6DA8" w:rsidRDefault="00FF6DA8" w:rsidP="00FF6DA8">
      <w:r>
        <w:t>PRIMARY KEY (</w:t>
      </w:r>
      <w:proofErr w:type="spellStart"/>
      <w:r>
        <w:t>Id_date</w:t>
      </w:r>
      <w:proofErr w:type="spellEnd"/>
      <w:r>
        <w:t>),</w:t>
      </w:r>
    </w:p>
    <w:p w14:paraId="0CF401C1" w14:textId="77777777" w:rsidR="00FF6DA8" w:rsidRDefault="00FF6DA8" w:rsidP="00FF6DA8">
      <w:proofErr w:type="spellStart"/>
      <w:r>
        <w:t>semaine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7F411A6" w14:textId="77777777" w:rsidR="00FF6DA8" w:rsidRDefault="00FF6DA8" w:rsidP="00FF6DA8">
      <w:r>
        <w:t xml:space="preserve">jour </w:t>
      </w:r>
      <w:proofErr w:type="spellStart"/>
      <w:r>
        <w:t>int</w:t>
      </w:r>
      <w:proofErr w:type="spellEnd"/>
      <w:r>
        <w:t>,</w:t>
      </w:r>
    </w:p>
    <w:p w14:paraId="3955BA30" w14:textId="77777777" w:rsidR="00FF6DA8" w:rsidRDefault="00FF6DA8" w:rsidP="00FF6DA8">
      <w:proofErr w:type="spellStart"/>
      <w:r>
        <w:t>numero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8D495B6" w14:textId="77777777" w:rsidR="00FF6DA8" w:rsidRDefault="00FF6DA8" w:rsidP="00FF6DA8">
      <w:r>
        <w:t>);</w:t>
      </w:r>
    </w:p>
    <w:p w14:paraId="7E802B86" w14:textId="77777777" w:rsidR="00FF6DA8" w:rsidRDefault="00FF6DA8" w:rsidP="00FF6DA8">
      <w:r>
        <w:t xml:space="preserve">CREATE TABLE </w:t>
      </w:r>
      <w:proofErr w:type="spellStart"/>
      <w:r>
        <w:t>Annee_tranche</w:t>
      </w:r>
      <w:proofErr w:type="spellEnd"/>
    </w:p>
    <w:p w14:paraId="1612ADAA" w14:textId="77777777" w:rsidR="00FF6DA8" w:rsidRDefault="00FF6DA8" w:rsidP="00FF6DA8">
      <w:r>
        <w:t>(</w:t>
      </w:r>
    </w:p>
    <w:p w14:paraId="659D2181" w14:textId="77777777" w:rsidR="00FF6DA8" w:rsidRDefault="00FF6DA8" w:rsidP="00FF6DA8">
      <w:proofErr w:type="spellStart"/>
      <w:r>
        <w:t>Id_tranche_annee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581B4E65" w14:textId="77777777" w:rsidR="00FF6DA8" w:rsidRDefault="00FF6DA8" w:rsidP="00FF6DA8">
      <w:r>
        <w:t>PRIMARY KEY (</w:t>
      </w:r>
      <w:proofErr w:type="spellStart"/>
      <w:r>
        <w:t>Id_tranche_annee</w:t>
      </w:r>
      <w:proofErr w:type="spellEnd"/>
      <w:r>
        <w:t>),</w:t>
      </w:r>
    </w:p>
    <w:p w14:paraId="2A9B4E30" w14:textId="77777777" w:rsidR="00FF6DA8" w:rsidRDefault="00FF6DA8" w:rsidP="00FF6DA8">
      <w:proofErr w:type="spellStart"/>
      <w:r>
        <w:t>tranche_annee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3134495" w14:textId="77777777" w:rsidR="00FF6DA8" w:rsidRDefault="00FF6DA8" w:rsidP="00FF6DA8">
      <w:r>
        <w:t>);</w:t>
      </w:r>
    </w:p>
    <w:p w14:paraId="353AC3FF" w14:textId="77777777" w:rsidR="00FF6DA8" w:rsidRDefault="00FF6DA8" w:rsidP="00FF6DA8">
      <w:r>
        <w:t>CREATE TABLE SKITEST</w:t>
      </w:r>
    </w:p>
    <w:p w14:paraId="2A7DEC7F" w14:textId="77777777" w:rsidR="00FF6DA8" w:rsidRDefault="00FF6DA8" w:rsidP="00FF6DA8">
      <w:r>
        <w:t>(</w:t>
      </w:r>
    </w:p>
    <w:p w14:paraId="3BE69C54" w14:textId="77777777" w:rsidR="00FF6DA8" w:rsidRDefault="00FF6DA8" w:rsidP="00FF6DA8">
      <w:proofErr w:type="spellStart"/>
      <w:r>
        <w:t>Id_test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9081457" w14:textId="77777777" w:rsidR="00FF6DA8" w:rsidRDefault="00FF6DA8" w:rsidP="00FF6DA8">
      <w:r>
        <w:t>PRIMARY KEY (</w:t>
      </w:r>
      <w:proofErr w:type="spellStart"/>
      <w:r>
        <w:t>Id_test</w:t>
      </w:r>
      <w:proofErr w:type="spellEnd"/>
      <w:r>
        <w:t>),</w:t>
      </w:r>
    </w:p>
    <w:p w14:paraId="66010E91" w14:textId="77777777" w:rsidR="00FF6DA8" w:rsidRDefault="00FF6DA8" w:rsidP="00FF6DA8">
      <w:proofErr w:type="spellStart"/>
      <w:r>
        <w:t>Test_name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198BD05" w14:textId="77777777" w:rsidR="00FF6DA8" w:rsidRDefault="00FF6DA8" w:rsidP="00FF6DA8">
      <w:proofErr w:type="spellStart"/>
      <w:r>
        <w:t>Id_centre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B985BAE" w14:textId="77777777" w:rsidR="00FF6DA8" w:rsidRDefault="00FF6DA8" w:rsidP="00FF6DA8">
      <w:r>
        <w:t>FOREIGN KEY (</w:t>
      </w:r>
      <w:proofErr w:type="spellStart"/>
      <w:r>
        <w:t>Id_centre</w:t>
      </w:r>
      <w:proofErr w:type="spellEnd"/>
      <w:r>
        <w:t>) REFERENCES CENTRE(</w:t>
      </w:r>
      <w:proofErr w:type="spellStart"/>
      <w:r>
        <w:t>Id_centre</w:t>
      </w:r>
      <w:proofErr w:type="spellEnd"/>
      <w:r>
        <w:t>),</w:t>
      </w:r>
    </w:p>
    <w:p w14:paraId="4F020D82" w14:textId="77777777" w:rsidR="00FF6DA8" w:rsidRPr="00FF6DA8" w:rsidRDefault="00FF6DA8" w:rsidP="00FF6DA8">
      <w:pPr>
        <w:rPr>
          <w:lang w:val="fr-FR"/>
        </w:rPr>
      </w:pPr>
      <w:proofErr w:type="spellStart"/>
      <w:r w:rsidRPr="00FF6DA8">
        <w:rPr>
          <w:lang w:val="fr-FR"/>
        </w:rPr>
        <w:t>Id_niveau</w:t>
      </w:r>
      <w:proofErr w:type="spell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int</w:t>
      </w:r>
      <w:proofErr w:type="spellEnd"/>
      <w:r w:rsidRPr="00FF6DA8">
        <w:rPr>
          <w:lang w:val="fr-FR"/>
        </w:rPr>
        <w:t>,</w:t>
      </w:r>
    </w:p>
    <w:p w14:paraId="1CCD1244" w14:textId="77777777" w:rsidR="00FF6DA8" w:rsidRPr="00FF6DA8" w:rsidRDefault="00FF6DA8" w:rsidP="00FF6DA8">
      <w:pPr>
        <w:rPr>
          <w:lang w:val="fr-FR"/>
        </w:rPr>
      </w:pPr>
      <w:r w:rsidRPr="00FF6DA8">
        <w:rPr>
          <w:lang w:val="fr-FR"/>
        </w:rPr>
        <w:t>FOREIGN KEY (</w:t>
      </w:r>
      <w:proofErr w:type="spellStart"/>
      <w:r w:rsidRPr="00FF6DA8">
        <w:rPr>
          <w:lang w:val="fr-FR"/>
        </w:rPr>
        <w:t>Id_niveau</w:t>
      </w:r>
      <w:proofErr w:type="spellEnd"/>
      <w:r w:rsidRPr="00FF6DA8">
        <w:rPr>
          <w:lang w:val="fr-FR"/>
        </w:rPr>
        <w:t>) REFERENCES NIVEAU(</w:t>
      </w:r>
      <w:proofErr w:type="spellStart"/>
      <w:r w:rsidRPr="00FF6DA8">
        <w:rPr>
          <w:lang w:val="fr-FR"/>
        </w:rPr>
        <w:t>Id_niveau</w:t>
      </w:r>
      <w:proofErr w:type="spellEnd"/>
      <w:r w:rsidRPr="00FF6DA8">
        <w:rPr>
          <w:lang w:val="fr-FR"/>
        </w:rPr>
        <w:t>),</w:t>
      </w:r>
    </w:p>
    <w:p w14:paraId="02426C9C" w14:textId="77777777" w:rsidR="00FF6DA8" w:rsidRDefault="00FF6DA8" w:rsidP="00FF6DA8">
      <w:proofErr w:type="spellStart"/>
      <w:r>
        <w:t>Id_eleve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94D4F19" w14:textId="77777777" w:rsidR="00FF6DA8" w:rsidRDefault="00FF6DA8" w:rsidP="00FF6DA8">
      <w:r>
        <w:t>FOREIGN KEY (</w:t>
      </w:r>
      <w:proofErr w:type="spellStart"/>
      <w:r>
        <w:t>Id_eleve</w:t>
      </w:r>
      <w:proofErr w:type="spellEnd"/>
      <w:r>
        <w:t>) REFERENCES ELEVE(</w:t>
      </w:r>
      <w:proofErr w:type="spellStart"/>
      <w:r>
        <w:t>Id_eleve</w:t>
      </w:r>
      <w:proofErr w:type="spellEnd"/>
      <w:r>
        <w:t>),</w:t>
      </w:r>
    </w:p>
    <w:p w14:paraId="35E0554A" w14:textId="77777777" w:rsidR="00FF6DA8" w:rsidRDefault="00FF6DA8" w:rsidP="00FF6DA8">
      <w:proofErr w:type="spellStart"/>
      <w:r>
        <w:t>Id_date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A34D53E" w14:textId="77777777" w:rsidR="00FF6DA8" w:rsidRDefault="00FF6DA8" w:rsidP="00FF6DA8">
      <w:r>
        <w:t>FOREIGN KEY (</w:t>
      </w:r>
      <w:proofErr w:type="spellStart"/>
      <w:r>
        <w:t>Id_date</w:t>
      </w:r>
      <w:proofErr w:type="spellEnd"/>
      <w:r>
        <w:t>) REFERENCES TEMPS(</w:t>
      </w:r>
      <w:proofErr w:type="spellStart"/>
      <w:r>
        <w:t>Id_date</w:t>
      </w:r>
      <w:proofErr w:type="spellEnd"/>
      <w:r>
        <w:t>),</w:t>
      </w:r>
    </w:p>
    <w:p w14:paraId="57E591CD" w14:textId="77777777" w:rsidR="00FF6DA8" w:rsidRDefault="00FF6DA8" w:rsidP="00FF6DA8">
      <w:proofErr w:type="spellStart"/>
      <w:r>
        <w:t>Id_tranche_annee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D173D11" w14:textId="77777777" w:rsidR="00FF6DA8" w:rsidRDefault="00FF6DA8" w:rsidP="00FF6DA8">
      <w:r>
        <w:t>FOREIGN KEY (</w:t>
      </w:r>
      <w:proofErr w:type="spellStart"/>
      <w:r>
        <w:t>Id_tranche_annee</w:t>
      </w:r>
      <w:proofErr w:type="spellEnd"/>
      <w:r>
        <w:t xml:space="preserve">) </w:t>
      </w:r>
      <w:proofErr w:type="gramStart"/>
      <w:r>
        <w:t xml:space="preserve">REFERENCES  </w:t>
      </w:r>
      <w:proofErr w:type="spellStart"/>
      <w:r>
        <w:t>Annee</w:t>
      </w:r>
      <w:proofErr w:type="gramEnd"/>
      <w:r>
        <w:t>_tranche</w:t>
      </w:r>
      <w:proofErr w:type="spellEnd"/>
      <w:r>
        <w:t>(</w:t>
      </w:r>
      <w:proofErr w:type="spellStart"/>
      <w:r>
        <w:t>Id_tranche_annee</w:t>
      </w:r>
      <w:proofErr w:type="spellEnd"/>
      <w:r>
        <w:t>),</w:t>
      </w:r>
    </w:p>
    <w:p w14:paraId="1F8E759E" w14:textId="77777777" w:rsidR="00FF6DA8" w:rsidRDefault="00FF6DA8" w:rsidP="00FF6DA8">
      <w:proofErr w:type="spellStart"/>
      <w:r>
        <w:t>Resultat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3742E9F8" w14:textId="77777777" w:rsidR="00FF6DA8" w:rsidRDefault="00FF6DA8" w:rsidP="00FF6DA8">
      <w:r>
        <w:t>)</w:t>
      </w:r>
    </w:p>
    <w:p w14:paraId="1D169215" w14:textId="77777777" w:rsidR="00FF6DA8" w:rsidRDefault="00FF6DA8" w:rsidP="00FF6DA8">
      <w:pPr>
        <w:rPr>
          <w:rFonts w:hint="eastAsia"/>
        </w:rPr>
      </w:pPr>
    </w:p>
    <w:p w14:paraId="05EEF1F2" w14:textId="77777777" w:rsidR="00FF6DA8" w:rsidRDefault="00FF6DA8" w:rsidP="00FF6DA8">
      <w:r>
        <w:t>create table PASSE_</w:t>
      </w:r>
      <w:proofErr w:type="gramStart"/>
      <w:r>
        <w:t>TEST(</w:t>
      </w:r>
      <w:proofErr w:type="gramEnd"/>
    </w:p>
    <w:p w14:paraId="3AC47AE0" w14:textId="77777777" w:rsidR="00FF6DA8" w:rsidRDefault="00FF6DA8" w:rsidP="00FF6DA8">
      <w:r>
        <w:t xml:space="preserve">  </w:t>
      </w:r>
      <w:proofErr w:type="spellStart"/>
      <w:r>
        <w:t>Id_test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EAAB26D" w14:textId="77777777" w:rsidR="00FF6DA8" w:rsidRDefault="00FF6DA8" w:rsidP="00FF6DA8">
      <w:r>
        <w:t xml:space="preserve">  PRIMARY KEY (</w:t>
      </w:r>
      <w:proofErr w:type="spellStart"/>
      <w:r>
        <w:t>Id_test</w:t>
      </w:r>
      <w:proofErr w:type="spellEnd"/>
      <w:r>
        <w:t>),</w:t>
      </w:r>
    </w:p>
    <w:p w14:paraId="158BCB47" w14:textId="77777777" w:rsidR="00FF6DA8" w:rsidRDefault="00FF6DA8" w:rsidP="00FF6DA8">
      <w:r>
        <w:t xml:space="preserve">  </w:t>
      </w:r>
    </w:p>
    <w:p w14:paraId="2F0227CE" w14:textId="77777777" w:rsidR="00FF6DA8" w:rsidRDefault="00FF6DA8" w:rsidP="00FF6DA8">
      <w:r>
        <w:t xml:space="preserve">  </w:t>
      </w:r>
      <w:proofErr w:type="spellStart"/>
      <w:r>
        <w:t>date_id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4),</w:t>
      </w:r>
    </w:p>
    <w:p w14:paraId="00BDC87B" w14:textId="77777777" w:rsidR="00FF6DA8" w:rsidRDefault="00FF6DA8" w:rsidP="00FF6DA8">
      <w:r>
        <w:t xml:space="preserve">  FOREIGN KEY (</w:t>
      </w:r>
      <w:proofErr w:type="spellStart"/>
      <w:r>
        <w:t>date_id</w:t>
      </w:r>
      <w:proofErr w:type="spellEnd"/>
      <w:r>
        <w:t>) REFERENCES TEMPS(</w:t>
      </w:r>
      <w:proofErr w:type="spellStart"/>
      <w:r>
        <w:t>date_id</w:t>
      </w:r>
      <w:proofErr w:type="spellEnd"/>
      <w:r>
        <w:t>),</w:t>
      </w:r>
    </w:p>
    <w:p w14:paraId="0BC0C478" w14:textId="77777777" w:rsidR="00FF6DA8" w:rsidRDefault="00FF6DA8" w:rsidP="00FF6DA8">
      <w:r>
        <w:t xml:space="preserve">  </w:t>
      </w:r>
    </w:p>
    <w:p w14:paraId="7D3DE265" w14:textId="77777777" w:rsidR="00FF6DA8" w:rsidRDefault="00FF6DA8" w:rsidP="00FF6DA8">
      <w:r>
        <w:t xml:space="preserve">  </w:t>
      </w:r>
      <w:proofErr w:type="spellStart"/>
      <w:r>
        <w:t>e_id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5),</w:t>
      </w:r>
    </w:p>
    <w:p w14:paraId="4A2327E0" w14:textId="77777777" w:rsidR="00FF6DA8" w:rsidRDefault="00FF6DA8" w:rsidP="00FF6DA8">
      <w:r>
        <w:t xml:space="preserve">  FOREIGN KEY (</w:t>
      </w:r>
      <w:proofErr w:type="spellStart"/>
      <w:r>
        <w:t>e_id</w:t>
      </w:r>
      <w:proofErr w:type="spellEnd"/>
      <w:r>
        <w:t xml:space="preserve">) REFERENCES </w:t>
      </w:r>
      <w:proofErr w:type="spellStart"/>
      <w:r>
        <w:t>eleve</w:t>
      </w:r>
      <w:proofErr w:type="spellEnd"/>
      <w:r>
        <w:t>(</w:t>
      </w:r>
      <w:proofErr w:type="spellStart"/>
      <w:r>
        <w:t>e_id</w:t>
      </w:r>
      <w:proofErr w:type="spellEnd"/>
      <w:r>
        <w:t>),</w:t>
      </w:r>
    </w:p>
    <w:p w14:paraId="41BDA340" w14:textId="77777777" w:rsidR="00FF6DA8" w:rsidRDefault="00FF6DA8" w:rsidP="00FF6DA8">
      <w:r>
        <w:t xml:space="preserve">  </w:t>
      </w:r>
    </w:p>
    <w:p w14:paraId="232CB727" w14:textId="77777777" w:rsidR="00FF6DA8" w:rsidRDefault="00FF6DA8" w:rsidP="00FF6DA8">
      <w:r>
        <w:t xml:space="preserve">  </w:t>
      </w:r>
      <w:proofErr w:type="spellStart"/>
      <w:r>
        <w:t>id_niveau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38),</w:t>
      </w:r>
    </w:p>
    <w:p w14:paraId="057B1209" w14:textId="77777777" w:rsidR="00FF6DA8" w:rsidRDefault="00FF6DA8" w:rsidP="00FF6DA8">
      <w:r>
        <w:t xml:space="preserve">  FOREIGN KEY (</w:t>
      </w:r>
      <w:proofErr w:type="spellStart"/>
      <w:r>
        <w:t>id_niveau</w:t>
      </w:r>
      <w:proofErr w:type="spellEnd"/>
      <w:r>
        <w:t xml:space="preserve">) REFERENCES </w:t>
      </w:r>
      <w:proofErr w:type="spellStart"/>
      <w:r>
        <w:t>niveau</w:t>
      </w:r>
      <w:proofErr w:type="spellEnd"/>
      <w:r>
        <w:t>(</w:t>
      </w:r>
      <w:proofErr w:type="spellStart"/>
      <w:r>
        <w:t>id_niveau</w:t>
      </w:r>
      <w:proofErr w:type="spellEnd"/>
      <w:r>
        <w:t>),</w:t>
      </w:r>
    </w:p>
    <w:p w14:paraId="5D6FA5F4" w14:textId="77777777" w:rsidR="00FF6DA8" w:rsidRDefault="00FF6DA8" w:rsidP="00FF6DA8">
      <w:r>
        <w:t xml:space="preserve">  </w:t>
      </w:r>
    </w:p>
    <w:p w14:paraId="1F3E74CF" w14:textId="77777777" w:rsidR="00FF6DA8" w:rsidRDefault="00FF6DA8" w:rsidP="00FF6DA8">
      <w:r>
        <w:t xml:space="preserve">  </w:t>
      </w:r>
    </w:p>
    <w:p w14:paraId="3A13E3A5" w14:textId="77777777" w:rsidR="00FF6DA8" w:rsidRDefault="00FF6DA8" w:rsidP="00FF6DA8">
      <w:r>
        <w:t xml:space="preserve">  </w:t>
      </w:r>
      <w:proofErr w:type="spellStart"/>
      <w:r>
        <w:t>c_id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3),</w:t>
      </w:r>
    </w:p>
    <w:p w14:paraId="2810FE7E" w14:textId="77777777" w:rsidR="00FF6DA8" w:rsidRDefault="00FF6DA8" w:rsidP="00FF6DA8">
      <w:r>
        <w:t xml:space="preserve">  FOREIGN KEY (</w:t>
      </w:r>
      <w:proofErr w:type="spellStart"/>
      <w:r>
        <w:t>c_id</w:t>
      </w:r>
      <w:proofErr w:type="spellEnd"/>
      <w:r>
        <w:t>) references CENTRE(</w:t>
      </w:r>
      <w:proofErr w:type="spellStart"/>
      <w:r>
        <w:t>c_id</w:t>
      </w:r>
      <w:proofErr w:type="spellEnd"/>
      <w:r>
        <w:t>),</w:t>
      </w:r>
    </w:p>
    <w:p w14:paraId="2F00018A" w14:textId="77777777" w:rsidR="00FF6DA8" w:rsidRDefault="00FF6DA8" w:rsidP="00FF6DA8">
      <w:r>
        <w:t xml:space="preserve">  </w:t>
      </w:r>
    </w:p>
    <w:p w14:paraId="2E47D5D6" w14:textId="77777777" w:rsidR="00FF6DA8" w:rsidRDefault="00FF6DA8" w:rsidP="00FF6DA8">
      <w:r>
        <w:t xml:space="preserve">    </w:t>
      </w:r>
    </w:p>
    <w:p w14:paraId="14E35041" w14:textId="77777777" w:rsidR="00FF6DA8" w:rsidRDefault="00FF6DA8" w:rsidP="00FF6DA8">
      <w:r>
        <w:t xml:space="preserve">  </w:t>
      </w:r>
      <w:proofErr w:type="spellStart"/>
      <w:r>
        <w:t>d_id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1),</w:t>
      </w:r>
    </w:p>
    <w:p w14:paraId="6F8A9B76" w14:textId="77777777" w:rsidR="00FF6DA8" w:rsidRDefault="00FF6DA8" w:rsidP="00FF6DA8">
      <w:r>
        <w:t xml:space="preserve">  FOREIGN KEY (</w:t>
      </w:r>
      <w:proofErr w:type="spellStart"/>
      <w:r>
        <w:t>d_id</w:t>
      </w:r>
      <w:proofErr w:type="spellEnd"/>
      <w:r>
        <w:t>) REFERENCES discipline(</w:t>
      </w:r>
      <w:proofErr w:type="spellStart"/>
      <w:r>
        <w:t>d_id</w:t>
      </w:r>
      <w:proofErr w:type="spellEnd"/>
      <w:r>
        <w:t>),</w:t>
      </w:r>
    </w:p>
    <w:p w14:paraId="337AF381" w14:textId="77777777" w:rsidR="00FF6DA8" w:rsidRDefault="00FF6DA8" w:rsidP="00FF6DA8">
      <w:r>
        <w:t xml:space="preserve">  </w:t>
      </w:r>
    </w:p>
    <w:p w14:paraId="0EDC7C99" w14:textId="77777777" w:rsidR="00FF6DA8" w:rsidRDefault="00FF6DA8" w:rsidP="00FF6DA8">
      <w:r>
        <w:t xml:space="preserve">      </w:t>
      </w:r>
    </w:p>
    <w:p w14:paraId="3BA4C02A" w14:textId="77777777" w:rsidR="00FF6DA8" w:rsidRDefault="00FF6DA8" w:rsidP="00FF6DA8">
      <w:r>
        <w:t xml:space="preserve">  </w:t>
      </w:r>
      <w:proofErr w:type="spellStart"/>
      <w:r>
        <w:t>l_id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4),</w:t>
      </w:r>
    </w:p>
    <w:p w14:paraId="3A6CE925" w14:textId="77777777" w:rsidR="00FF6DA8" w:rsidRDefault="00FF6DA8" w:rsidP="00FF6DA8">
      <w:r>
        <w:t xml:space="preserve">  FOREIGN KEY (</w:t>
      </w:r>
      <w:proofErr w:type="spellStart"/>
      <w:r>
        <w:t>l_id</w:t>
      </w:r>
      <w:proofErr w:type="spellEnd"/>
      <w:r>
        <w:t xml:space="preserve">) REFERENCES </w:t>
      </w:r>
      <w:proofErr w:type="spellStart"/>
      <w:r>
        <w:t>lecon</w:t>
      </w:r>
      <w:proofErr w:type="spellEnd"/>
      <w:r>
        <w:t>(</w:t>
      </w:r>
      <w:proofErr w:type="spellStart"/>
      <w:r>
        <w:t>l_id</w:t>
      </w:r>
      <w:proofErr w:type="spellEnd"/>
      <w:r>
        <w:t>),</w:t>
      </w:r>
    </w:p>
    <w:p w14:paraId="7F38FAC4" w14:textId="77777777" w:rsidR="00FF6DA8" w:rsidRDefault="00FF6DA8" w:rsidP="00FF6DA8">
      <w:r>
        <w:t xml:space="preserve">  </w:t>
      </w:r>
    </w:p>
    <w:p w14:paraId="47F93899" w14:textId="77777777" w:rsidR="00FF6DA8" w:rsidRPr="00FF6DA8" w:rsidRDefault="00FF6DA8" w:rsidP="00FF6DA8">
      <w:pPr>
        <w:rPr>
          <w:lang w:val="fr-FR"/>
        </w:rPr>
      </w:pPr>
      <w:r>
        <w:t xml:space="preserve">  </w:t>
      </w:r>
      <w:proofErr w:type="spellStart"/>
      <w:proofErr w:type="gramStart"/>
      <w:r w:rsidRPr="00FF6DA8">
        <w:rPr>
          <w:lang w:val="fr-FR"/>
        </w:rPr>
        <w:t>resultat</w:t>
      </w:r>
      <w:proofErr w:type="spellEnd"/>
      <w:proofErr w:type="gramEnd"/>
      <w:r w:rsidRPr="00FF6DA8">
        <w:rPr>
          <w:lang w:val="fr-FR"/>
        </w:rPr>
        <w:t xml:space="preserve"> NUMBER(1) not </w:t>
      </w:r>
      <w:proofErr w:type="spellStart"/>
      <w:r w:rsidRPr="00FF6DA8">
        <w:rPr>
          <w:lang w:val="fr-FR"/>
        </w:rPr>
        <w:t>null</w:t>
      </w:r>
      <w:proofErr w:type="spellEnd"/>
    </w:p>
    <w:p w14:paraId="3EFD281D" w14:textId="77777777" w:rsidR="00FF6DA8" w:rsidRPr="00FF6DA8" w:rsidRDefault="00FF6DA8" w:rsidP="00FF6DA8">
      <w:pPr>
        <w:rPr>
          <w:lang w:val="fr-FR"/>
        </w:rPr>
      </w:pPr>
      <w:r w:rsidRPr="00FF6DA8">
        <w:rPr>
          <w:lang w:val="fr-FR"/>
        </w:rPr>
        <w:t>);</w:t>
      </w:r>
    </w:p>
    <w:p w14:paraId="10F8B4E8" w14:textId="77777777" w:rsidR="00FF6DA8" w:rsidRPr="00FF6DA8" w:rsidRDefault="00FF6DA8" w:rsidP="00FF6DA8">
      <w:pPr>
        <w:rPr>
          <w:b/>
          <w:sz w:val="30"/>
          <w:szCs w:val="30"/>
          <w:lang w:val="fr-FR"/>
        </w:rPr>
      </w:pPr>
      <w:r w:rsidRPr="00FF6DA8">
        <w:rPr>
          <w:b/>
          <w:sz w:val="30"/>
          <w:szCs w:val="30"/>
          <w:lang w:val="fr-FR"/>
        </w:rPr>
        <w:t xml:space="preserve">2.inserer les </w:t>
      </w:r>
      <w:proofErr w:type="spellStart"/>
      <w:r w:rsidRPr="00FF6DA8">
        <w:rPr>
          <w:b/>
          <w:sz w:val="30"/>
          <w:szCs w:val="30"/>
          <w:lang w:val="fr-FR"/>
        </w:rPr>
        <w:t>donnees</w:t>
      </w:r>
      <w:proofErr w:type="spellEnd"/>
      <w:r w:rsidRPr="00FF6DA8">
        <w:rPr>
          <w:b/>
          <w:sz w:val="30"/>
          <w:szCs w:val="30"/>
          <w:lang w:val="fr-FR"/>
        </w:rPr>
        <w:t xml:space="preserve"> dans nos </w:t>
      </w:r>
      <w:proofErr w:type="spellStart"/>
      <w:r w:rsidRPr="00FF6DA8">
        <w:rPr>
          <w:b/>
          <w:sz w:val="30"/>
          <w:szCs w:val="30"/>
          <w:lang w:val="fr-FR"/>
        </w:rPr>
        <w:t>tableaus</w:t>
      </w:r>
      <w:proofErr w:type="spellEnd"/>
    </w:p>
    <w:p w14:paraId="3040EFFD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insert</w:t>
      </w:r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into</w:t>
      </w:r>
      <w:proofErr w:type="spellEnd"/>
      <w:r w:rsidRPr="00FF6DA8">
        <w:rPr>
          <w:lang w:val="fr-FR"/>
        </w:rPr>
        <w:t xml:space="preserve"> centre(</w:t>
      </w:r>
      <w:proofErr w:type="spellStart"/>
      <w:r w:rsidRPr="00FF6DA8">
        <w:rPr>
          <w:lang w:val="fr-FR"/>
        </w:rPr>
        <w:t>c_id,c_nom,c_numero,c_rue,c_ville,c_code_postal</w:t>
      </w:r>
      <w:proofErr w:type="spellEnd"/>
      <w:r w:rsidRPr="00FF6DA8">
        <w:rPr>
          <w:lang w:val="fr-FR"/>
        </w:rPr>
        <w:t xml:space="preserve">) select           </w:t>
      </w:r>
      <w:proofErr w:type="spellStart"/>
      <w:r w:rsidRPr="00FF6DA8">
        <w:rPr>
          <w:lang w:val="fr-FR"/>
        </w:rPr>
        <w:t>c_id,c_nom,c_numero,c_rue,c_ville,c_code_postal</w:t>
      </w:r>
      <w:proofErr w:type="spell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from</w:t>
      </w:r>
      <w:proofErr w:type="spell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sio_centre</w:t>
      </w:r>
      <w:proofErr w:type="spellEnd"/>
      <w:r w:rsidRPr="00FF6DA8">
        <w:rPr>
          <w:lang w:val="fr-FR"/>
        </w:rPr>
        <w:t>;</w:t>
      </w:r>
    </w:p>
    <w:p w14:paraId="4643903B" w14:textId="77777777" w:rsidR="00FF6DA8" w:rsidRPr="00FF6DA8" w:rsidRDefault="00FF6DA8" w:rsidP="00FF6DA8">
      <w:pPr>
        <w:rPr>
          <w:lang w:val="fr-FR"/>
        </w:rPr>
      </w:pPr>
    </w:p>
    <w:p w14:paraId="290100AD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insert</w:t>
      </w:r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into</w:t>
      </w:r>
      <w:proofErr w:type="spell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passe_test</w:t>
      </w:r>
      <w:proofErr w:type="spellEnd"/>
      <w:r w:rsidRPr="00FF6DA8">
        <w:rPr>
          <w:lang w:val="fr-FR"/>
        </w:rPr>
        <w:t>(C_ID,D_ID,E_ID,L_ID,N_ID,T_DATE_PASSAGE,T_RESULTAT) select SIO_PASSE_TEST.C_ID,SIO_NIVEAU.D_ID,SIO_PASSE_TEST.E_ID,SIO_SUIT.L_ID,SIO_PASSE_TEST.N_ID,</w:t>
      </w:r>
    </w:p>
    <w:p w14:paraId="2683AD23" w14:textId="77777777" w:rsidR="00FF6DA8" w:rsidRPr="00FF6DA8" w:rsidRDefault="00FF6DA8" w:rsidP="00FF6DA8">
      <w:pPr>
        <w:rPr>
          <w:lang w:val="fr-FR"/>
        </w:rPr>
      </w:pPr>
      <w:r w:rsidRPr="00FF6DA8">
        <w:rPr>
          <w:lang w:val="fr-FR"/>
        </w:rPr>
        <w:t>SIO_PASSE_TEST.T_DATE_</w:t>
      </w:r>
      <w:proofErr w:type="gramStart"/>
      <w:r w:rsidRPr="00FF6DA8">
        <w:rPr>
          <w:lang w:val="fr-FR"/>
        </w:rPr>
        <w:t>PASSAGE,SIO</w:t>
      </w:r>
      <w:proofErr w:type="gramEnd"/>
      <w:r w:rsidRPr="00FF6DA8">
        <w:rPr>
          <w:lang w:val="fr-FR"/>
        </w:rPr>
        <w:t xml:space="preserve">_PASSE_TEST.T_RESULTAT </w:t>
      </w:r>
      <w:proofErr w:type="spellStart"/>
      <w:r w:rsidRPr="00FF6DA8">
        <w:rPr>
          <w:lang w:val="fr-FR"/>
        </w:rPr>
        <w:t>from</w:t>
      </w:r>
      <w:proofErr w:type="spellEnd"/>
      <w:r w:rsidRPr="00FF6DA8">
        <w:rPr>
          <w:lang w:val="fr-FR"/>
        </w:rPr>
        <w:t xml:space="preserve"> SIO_NIVEAU FULL JOIN SIO_PASSE_TEST ON SIO_PASSE_TEST.N_ID=SIO_NIVEAU.D_ID FULL JOIN SIO_SUIT ON </w:t>
      </w:r>
    </w:p>
    <w:p w14:paraId="2495EBB6" w14:textId="77777777" w:rsidR="00FF6DA8" w:rsidRPr="00FF6DA8" w:rsidRDefault="00FF6DA8" w:rsidP="00FF6DA8">
      <w:pPr>
        <w:rPr>
          <w:lang w:val="fr-FR"/>
        </w:rPr>
      </w:pPr>
      <w:r w:rsidRPr="00FF6DA8">
        <w:rPr>
          <w:lang w:val="fr-FR"/>
        </w:rPr>
        <w:t>SIO_SUIT.E_ID=SIO_PASSE_TEST.E_ID</w:t>
      </w:r>
    </w:p>
    <w:p w14:paraId="26807059" w14:textId="77777777" w:rsidR="00FF6DA8" w:rsidRPr="00FF6DA8" w:rsidRDefault="00FF6DA8" w:rsidP="00FF6DA8">
      <w:pPr>
        <w:rPr>
          <w:lang w:val="fr-FR"/>
        </w:rPr>
      </w:pPr>
    </w:p>
    <w:p w14:paraId="2862C7E5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insert</w:t>
      </w:r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into</w:t>
      </w:r>
      <w:proofErr w:type="spell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passe_test</w:t>
      </w:r>
      <w:proofErr w:type="spellEnd"/>
      <w:r w:rsidRPr="00FF6DA8">
        <w:rPr>
          <w:lang w:val="fr-FR"/>
        </w:rPr>
        <w:t>(C_ID,D_ID,E_ID,L_ID,N_ID,T_DATE_PASSAGE,T_RESULTAT) select SIO_PASSE_TEST.C_ID,SIO_NIVEAU.D_ID,SIO_PASSE_TEST.E_ID,SIO_SUIT.L_ID,SIO_PASSE_TEST.N_ID,</w:t>
      </w:r>
    </w:p>
    <w:p w14:paraId="709B738E" w14:textId="77777777" w:rsidR="00FF6DA8" w:rsidRPr="00FF6DA8" w:rsidRDefault="00FF6DA8" w:rsidP="00FF6DA8">
      <w:pPr>
        <w:rPr>
          <w:lang w:val="fr-FR"/>
        </w:rPr>
      </w:pPr>
      <w:r w:rsidRPr="00FF6DA8">
        <w:rPr>
          <w:lang w:val="fr-FR"/>
        </w:rPr>
        <w:t>SIO_PASSE_TEST.T_DATE_</w:t>
      </w:r>
      <w:proofErr w:type="gramStart"/>
      <w:r w:rsidRPr="00FF6DA8">
        <w:rPr>
          <w:lang w:val="fr-FR"/>
        </w:rPr>
        <w:t>PASSAGE,SIO</w:t>
      </w:r>
      <w:proofErr w:type="gramEnd"/>
      <w:r w:rsidRPr="00FF6DA8">
        <w:rPr>
          <w:lang w:val="fr-FR"/>
        </w:rPr>
        <w:t xml:space="preserve">_PASSE_TEST.T_RESULTAT </w:t>
      </w:r>
      <w:proofErr w:type="spellStart"/>
      <w:r w:rsidRPr="00FF6DA8">
        <w:rPr>
          <w:lang w:val="fr-FR"/>
        </w:rPr>
        <w:t>from</w:t>
      </w:r>
      <w:proofErr w:type="spellEnd"/>
      <w:r w:rsidRPr="00FF6DA8">
        <w:rPr>
          <w:lang w:val="fr-FR"/>
        </w:rPr>
        <w:t xml:space="preserve"> SIO_NIVEAU INNER JOIN SIO_PASSE_TEST ON SIO_PASSE_TEST.N_ID=SIO_NIVEAU.D_ID INNER JOIN SIO_SUIT ON </w:t>
      </w:r>
    </w:p>
    <w:p w14:paraId="16AD06D9" w14:textId="77777777" w:rsidR="00FF6DA8" w:rsidRPr="00FF6DA8" w:rsidRDefault="00FF6DA8" w:rsidP="00FF6DA8">
      <w:pPr>
        <w:rPr>
          <w:lang w:val="fr-FR"/>
        </w:rPr>
      </w:pPr>
      <w:r w:rsidRPr="00FF6DA8">
        <w:rPr>
          <w:lang w:val="fr-FR"/>
        </w:rPr>
        <w:t>SIO_SUIT.E_ID=SIO_PASSE_TEST.E_ID</w:t>
      </w:r>
    </w:p>
    <w:p w14:paraId="06EC7AD8" w14:textId="77777777" w:rsidR="00FF6DA8" w:rsidRPr="00FF6DA8" w:rsidRDefault="00FF6DA8" w:rsidP="00FF6DA8">
      <w:pPr>
        <w:rPr>
          <w:lang w:val="fr-FR"/>
        </w:rPr>
      </w:pPr>
    </w:p>
    <w:p w14:paraId="393152F0" w14:textId="77777777" w:rsidR="00FF6DA8" w:rsidRPr="00FF6DA8" w:rsidRDefault="00FF6DA8" w:rsidP="00FF6DA8">
      <w:pPr>
        <w:rPr>
          <w:lang w:val="fr-FR"/>
        </w:rPr>
      </w:pPr>
      <w:r w:rsidRPr="00FF6DA8">
        <w:rPr>
          <w:lang w:val="fr-FR"/>
        </w:rPr>
        <w:t>___________________________________________________________________________________________</w:t>
      </w:r>
    </w:p>
    <w:p w14:paraId="344789F2" w14:textId="77777777" w:rsidR="00FF6DA8" w:rsidRPr="00FF6DA8" w:rsidRDefault="00FF6DA8" w:rsidP="00FF6DA8">
      <w:pPr>
        <w:rPr>
          <w:b/>
          <w:sz w:val="30"/>
          <w:szCs w:val="30"/>
          <w:lang w:val="fr-FR"/>
        </w:rPr>
      </w:pPr>
      <w:r w:rsidRPr="00FF6DA8">
        <w:rPr>
          <w:b/>
          <w:sz w:val="30"/>
          <w:szCs w:val="30"/>
          <w:lang w:val="fr-FR"/>
        </w:rPr>
        <w:t xml:space="preserve">3.vider les </w:t>
      </w:r>
      <w:proofErr w:type="spellStart"/>
      <w:r w:rsidRPr="00FF6DA8">
        <w:rPr>
          <w:b/>
          <w:sz w:val="30"/>
          <w:szCs w:val="30"/>
          <w:lang w:val="fr-FR"/>
        </w:rPr>
        <w:t>donnees</w:t>
      </w:r>
      <w:proofErr w:type="spellEnd"/>
      <w:r w:rsidRPr="00FF6DA8">
        <w:rPr>
          <w:b/>
          <w:sz w:val="30"/>
          <w:szCs w:val="30"/>
          <w:lang w:val="fr-FR"/>
        </w:rPr>
        <w:t xml:space="preserve"> dans nos </w:t>
      </w:r>
      <w:proofErr w:type="spellStart"/>
      <w:r w:rsidRPr="00FF6DA8">
        <w:rPr>
          <w:b/>
          <w:sz w:val="30"/>
          <w:szCs w:val="30"/>
          <w:lang w:val="fr-FR"/>
        </w:rPr>
        <w:t>tableaus</w:t>
      </w:r>
      <w:proofErr w:type="spellEnd"/>
    </w:p>
    <w:p w14:paraId="3783CAB4" w14:textId="77777777" w:rsidR="00FF6DA8" w:rsidRDefault="00FF6DA8" w:rsidP="00FF6DA8">
      <w:pPr>
        <w:rPr>
          <w:rFonts w:hint="eastAsia"/>
          <w:lang w:val="fr-FR"/>
        </w:rPr>
      </w:pPr>
      <w:proofErr w:type="spellStart"/>
      <w:proofErr w:type="gramStart"/>
      <w:r w:rsidRPr="00FF6DA8">
        <w:rPr>
          <w:lang w:val="fr-FR"/>
        </w:rPr>
        <w:t>delete</w:t>
      </w:r>
      <w:proofErr w:type="spellEnd"/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from</w:t>
      </w:r>
      <w:proofErr w:type="spellEnd"/>
      <w:r w:rsidRPr="00FF6DA8">
        <w:rPr>
          <w:lang w:val="fr-FR"/>
        </w:rPr>
        <w:t xml:space="preserve"> centre;</w:t>
      </w:r>
    </w:p>
    <w:p w14:paraId="5604214C" w14:textId="77777777" w:rsidR="00FF6DA8" w:rsidRPr="00FF6DA8" w:rsidRDefault="00FF6DA8" w:rsidP="00FF6DA8">
      <w:pPr>
        <w:rPr>
          <w:rFonts w:hint="eastAsia"/>
          <w:lang w:val="fr-FR"/>
        </w:rPr>
      </w:pPr>
    </w:p>
    <w:p w14:paraId="777E4C81" w14:textId="77777777" w:rsidR="00FF6DA8" w:rsidRPr="00FF6DA8" w:rsidRDefault="00FF6DA8" w:rsidP="00FF6DA8">
      <w:pPr>
        <w:rPr>
          <w:lang w:val="fr-FR"/>
        </w:rPr>
      </w:pPr>
      <w:proofErr w:type="gramStart"/>
      <w:r w:rsidRPr="00FF6DA8">
        <w:rPr>
          <w:lang w:val="fr-FR"/>
        </w:rPr>
        <w:t>insert</w:t>
      </w:r>
      <w:proofErr w:type="gram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into</w:t>
      </w:r>
      <w:proofErr w:type="spellEnd"/>
      <w:r w:rsidRPr="00FF6DA8">
        <w:rPr>
          <w:lang w:val="fr-FR"/>
        </w:rPr>
        <w:t xml:space="preserve"> tranche(</w:t>
      </w:r>
      <w:proofErr w:type="spellStart"/>
      <w:r w:rsidRPr="00FF6DA8">
        <w:rPr>
          <w:lang w:val="fr-FR"/>
        </w:rPr>
        <w:t>tranche_id,tranche</w:t>
      </w:r>
      <w:proofErr w:type="spellEnd"/>
      <w:r w:rsidRPr="00FF6DA8">
        <w:rPr>
          <w:lang w:val="fr-FR"/>
        </w:rPr>
        <w:t xml:space="preserve">) select  </w:t>
      </w:r>
      <w:proofErr w:type="spellStart"/>
      <w:r w:rsidRPr="00FF6DA8">
        <w:rPr>
          <w:lang w:val="fr-FR"/>
        </w:rPr>
        <w:t>SEQ_tranche_id,c_code_postal</w:t>
      </w:r>
      <w:proofErr w:type="spell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from</w:t>
      </w:r>
      <w:proofErr w:type="spellEnd"/>
      <w:r w:rsidRPr="00FF6DA8">
        <w:rPr>
          <w:lang w:val="fr-FR"/>
        </w:rPr>
        <w:t xml:space="preserve"> </w:t>
      </w:r>
      <w:proofErr w:type="spellStart"/>
      <w:r w:rsidRPr="00FF6DA8">
        <w:rPr>
          <w:lang w:val="fr-FR"/>
        </w:rPr>
        <w:t>sio_centre</w:t>
      </w:r>
      <w:proofErr w:type="spellEnd"/>
      <w:r w:rsidRPr="00FF6DA8">
        <w:rPr>
          <w:lang w:val="fr-FR"/>
        </w:rPr>
        <w:t>;</w:t>
      </w:r>
    </w:p>
    <w:p w14:paraId="4349E048" w14:textId="77777777" w:rsidR="00FF6DA8" w:rsidRPr="00FF6DA8" w:rsidRDefault="00FF6DA8" w:rsidP="00FF6DA8">
      <w:pPr>
        <w:rPr>
          <w:lang w:val="fr-FR"/>
        </w:rPr>
      </w:pPr>
    </w:p>
    <w:p w14:paraId="042E07E5" w14:textId="77777777" w:rsidR="00FF6DA8" w:rsidRPr="00FF6DA8" w:rsidRDefault="00FF6DA8" w:rsidP="00FF6DA8">
      <w:pPr>
        <w:rPr>
          <w:lang w:val="fr-FR"/>
        </w:rPr>
      </w:pPr>
      <w:r w:rsidRPr="00FF6DA8">
        <w:rPr>
          <w:lang w:val="fr-FR"/>
        </w:rPr>
        <w:t xml:space="preserve">3.calcul les </w:t>
      </w:r>
      <w:proofErr w:type="spellStart"/>
      <w:r w:rsidRPr="00FF6DA8">
        <w:rPr>
          <w:lang w:val="fr-FR"/>
        </w:rPr>
        <w:t>ages</w:t>
      </w:r>
      <w:proofErr w:type="spellEnd"/>
    </w:p>
    <w:p w14:paraId="74F19895" w14:textId="77777777" w:rsidR="00FF6DA8" w:rsidRDefault="00FF6DA8" w:rsidP="00FF6DA8">
      <w:r>
        <w:t>select floor(MONTHS_BETWEEN(</w:t>
      </w:r>
      <w:proofErr w:type="spellStart"/>
      <w:proofErr w:type="gramStart"/>
      <w:r>
        <w:t>sysdate,eleve</w:t>
      </w:r>
      <w:proofErr w:type="gramEnd"/>
      <w:r>
        <w:t>.e_date_naiss</w:t>
      </w:r>
      <w:proofErr w:type="spellEnd"/>
      <w:r>
        <w:t xml:space="preserve">)/12) as age from </w:t>
      </w:r>
      <w:proofErr w:type="spellStart"/>
      <w:r>
        <w:t>eleve</w:t>
      </w:r>
      <w:proofErr w:type="spellEnd"/>
    </w:p>
    <w:p w14:paraId="73777566" w14:textId="77777777" w:rsidR="00FF6DA8" w:rsidRDefault="00FF6DA8" w:rsidP="00FF6DA8"/>
    <w:p w14:paraId="48DFD233" w14:textId="77777777" w:rsidR="00FF6DA8" w:rsidRDefault="00FF6DA8" w:rsidP="00FF6DA8">
      <w:r>
        <w:t xml:space="preserve">        16</w:t>
      </w:r>
    </w:p>
    <w:p w14:paraId="4D8FCA04" w14:textId="77777777" w:rsidR="00FF6DA8" w:rsidRDefault="00FF6DA8" w:rsidP="00FF6DA8">
      <w:r>
        <w:t xml:space="preserve">        12</w:t>
      </w:r>
    </w:p>
    <w:p w14:paraId="2045CCFA" w14:textId="77777777" w:rsidR="00FF6DA8" w:rsidRDefault="00FF6DA8" w:rsidP="00FF6DA8">
      <w:r>
        <w:t xml:space="preserve">        18</w:t>
      </w:r>
    </w:p>
    <w:p w14:paraId="30D55E46" w14:textId="77777777" w:rsidR="00FF6DA8" w:rsidRDefault="00FF6DA8" w:rsidP="00FF6DA8">
      <w:r>
        <w:t xml:space="preserve">        20</w:t>
      </w:r>
    </w:p>
    <w:p w14:paraId="048E79E7" w14:textId="77777777" w:rsidR="00FF6DA8" w:rsidRDefault="00FF6DA8" w:rsidP="00FF6DA8">
      <w:r>
        <w:t xml:space="preserve">        25</w:t>
      </w:r>
    </w:p>
    <w:p w14:paraId="68E7378E" w14:textId="77777777" w:rsidR="00FF6DA8" w:rsidRDefault="00FF6DA8" w:rsidP="00FF6DA8">
      <w:r>
        <w:t xml:space="preserve">        27</w:t>
      </w:r>
    </w:p>
    <w:p w14:paraId="094B3BF9" w14:textId="77777777" w:rsidR="00FF6DA8" w:rsidRDefault="00FF6DA8" w:rsidP="00FF6DA8">
      <w:r>
        <w:t xml:space="preserve">        39</w:t>
      </w:r>
    </w:p>
    <w:p w14:paraId="26487CD3" w14:textId="77777777" w:rsidR="00FF6DA8" w:rsidRDefault="00FF6DA8" w:rsidP="00FF6DA8">
      <w:r>
        <w:t xml:space="preserve">        30</w:t>
      </w:r>
    </w:p>
    <w:p w14:paraId="45E97B6D" w14:textId="77777777" w:rsidR="00FF6DA8" w:rsidRDefault="00FF6DA8" w:rsidP="00FF6DA8">
      <w:r>
        <w:t xml:space="preserve">        83</w:t>
      </w:r>
    </w:p>
    <w:p w14:paraId="2930D718" w14:textId="77777777" w:rsidR="00FF6DA8" w:rsidRDefault="00FF6DA8" w:rsidP="00FF6DA8">
      <w:r>
        <w:t xml:space="preserve">        58</w:t>
      </w:r>
    </w:p>
    <w:p w14:paraId="51B88D08" w14:textId="77777777" w:rsidR="00FF6DA8" w:rsidRDefault="00FF6DA8" w:rsidP="00FF6DA8">
      <w:r>
        <w:t xml:space="preserve">        17</w:t>
      </w:r>
    </w:p>
    <w:p w14:paraId="30075987" w14:textId="77777777" w:rsidR="00FF6DA8" w:rsidRDefault="00FF6DA8" w:rsidP="00FF6DA8"/>
    <w:p w14:paraId="25025FEB" w14:textId="77777777" w:rsidR="00FF6DA8" w:rsidRDefault="00FF6DA8" w:rsidP="00FF6DA8">
      <w:r>
        <w:t xml:space="preserve">       AGE</w:t>
      </w:r>
    </w:p>
    <w:p w14:paraId="672685F9" w14:textId="77777777" w:rsidR="00FF6DA8" w:rsidRDefault="00FF6DA8" w:rsidP="00FF6DA8">
      <w:r>
        <w:t>----------</w:t>
      </w:r>
    </w:p>
    <w:p w14:paraId="4BEE85DC" w14:textId="77777777" w:rsidR="00FF6DA8" w:rsidRDefault="00FF6DA8" w:rsidP="00FF6DA8">
      <w:r>
        <w:t xml:space="preserve">        18</w:t>
      </w:r>
    </w:p>
    <w:p w14:paraId="1892320D" w14:textId="77777777" w:rsidR="00FF6DA8" w:rsidRDefault="00FF6DA8" w:rsidP="00FF6DA8">
      <w:r>
        <w:t xml:space="preserve">        20</w:t>
      </w:r>
    </w:p>
    <w:p w14:paraId="3B96CA21" w14:textId="77777777" w:rsidR="00FF6DA8" w:rsidRDefault="00FF6DA8" w:rsidP="00FF6DA8">
      <w:r>
        <w:t xml:space="preserve">        40</w:t>
      </w:r>
    </w:p>
    <w:p w14:paraId="22D530AD" w14:textId="77777777" w:rsidR="00FF6DA8" w:rsidRDefault="00FF6DA8" w:rsidP="00FF6DA8">
      <w:r>
        <w:t xml:space="preserve">        15</w:t>
      </w:r>
    </w:p>
    <w:p w14:paraId="67B92AC5" w14:textId="77777777" w:rsidR="00FF6DA8" w:rsidRDefault="00FF6DA8" w:rsidP="00FF6DA8">
      <w:r>
        <w:t xml:space="preserve">        12</w:t>
      </w:r>
    </w:p>
    <w:p w14:paraId="45AAC42C" w14:textId="77777777" w:rsidR="00FF6DA8" w:rsidRDefault="00FF6DA8" w:rsidP="00FF6DA8">
      <w:r>
        <w:t xml:space="preserve">         6</w:t>
      </w:r>
    </w:p>
    <w:p w14:paraId="4334A872" w14:textId="77777777" w:rsidR="00FF6DA8" w:rsidRDefault="00FF6DA8" w:rsidP="00FF6DA8">
      <w:r>
        <w:t xml:space="preserve">        22</w:t>
      </w:r>
    </w:p>
    <w:p w14:paraId="562EFCCC" w14:textId="77777777" w:rsidR="00FF6DA8" w:rsidRDefault="00FF6DA8" w:rsidP="00FF6DA8">
      <w:r>
        <w:t xml:space="preserve">        10</w:t>
      </w:r>
    </w:p>
    <w:p w14:paraId="63A500B7" w14:textId="77777777" w:rsidR="00FF6DA8" w:rsidRDefault="00FF6DA8" w:rsidP="00FF6DA8">
      <w:r>
        <w:t xml:space="preserve">        16</w:t>
      </w:r>
    </w:p>
    <w:p w14:paraId="4C1947D1" w14:textId="77777777" w:rsidR="00FF6DA8" w:rsidRDefault="00FF6DA8" w:rsidP="00FF6DA8">
      <w:r>
        <w:t xml:space="preserve">        11</w:t>
      </w:r>
    </w:p>
    <w:p w14:paraId="00E506E1" w14:textId="77777777" w:rsidR="00FF6DA8" w:rsidRDefault="00FF6DA8" w:rsidP="00FF6DA8">
      <w:r>
        <w:t xml:space="preserve">        16</w:t>
      </w:r>
    </w:p>
    <w:p w14:paraId="6D459311" w14:textId="77777777" w:rsidR="00FF6DA8" w:rsidRDefault="00FF6DA8" w:rsidP="00FF6DA8"/>
    <w:p w14:paraId="2127EF43" w14:textId="77777777" w:rsidR="00FF6DA8" w:rsidRDefault="00FF6DA8" w:rsidP="00FF6DA8">
      <w:r>
        <w:t xml:space="preserve">       AGE</w:t>
      </w:r>
    </w:p>
    <w:p w14:paraId="14129491" w14:textId="77777777" w:rsidR="00FF6DA8" w:rsidRDefault="00FF6DA8" w:rsidP="00FF6DA8">
      <w:r>
        <w:t>----------</w:t>
      </w:r>
    </w:p>
    <w:p w14:paraId="27DA2D22" w14:textId="77777777" w:rsidR="00FF6DA8" w:rsidRDefault="00FF6DA8" w:rsidP="00FF6DA8">
      <w:r>
        <w:t xml:space="preserve">        44</w:t>
      </w:r>
    </w:p>
    <w:p w14:paraId="78023C80" w14:textId="77777777" w:rsidR="00FF6DA8" w:rsidRDefault="00FF6DA8" w:rsidP="00FF6DA8">
      <w:r>
        <w:t xml:space="preserve">        10</w:t>
      </w:r>
    </w:p>
    <w:p w14:paraId="08D801D3" w14:textId="77777777" w:rsidR="00FF6DA8" w:rsidRDefault="00FF6DA8" w:rsidP="00FF6DA8">
      <w:r>
        <w:t xml:space="preserve">        19</w:t>
      </w:r>
    </w:p>
    <w:p w14:paraId="61CAB0ED" w14:textId="77777777" w:rsidR="00FF6DA8" w:rsidRDefault="00FF6DA8" w:rsidP="00FF6DA8">
      <w:r>
        <w:t xml:space="preserve">        17</w:t>
      </w:r>
    </w:p>
    <w:p w14:paraId="37F2538F" w14:textId="77777777" w:rsidR="00FF6DA8" w:rsidRDefault="00FF6DA8" w:rsidP="00FF6DA8">
      <w:r>
        <w:t xml:space="preserve">        30</w:t>
      </w:r>
    </w:p>
    <w:p w14:paraId="667C5828" w14:textId="77777777" w:rsidR="00FF6DA8" w:rsidRDefault="00FF6DA8" w:rsidP="00FF6DA8">
      <w:r>
        <w:t xml:space="preserve">        38</w:t>
      </w:r>
    </w:p>
    <w:p w14:paraId="4B4EF41C" w14:textId="77777777" w:rsidR="00FF6DA8" w:rsidRDefault="00FF6DA8" w:rsidP="00FF6DA8">
      <w:r>
        <w:t xml:space="preserve">        23</w:t>
      </w:r>
    </w:p>
    <w:p w14:paraId="2EF7C07F" w14:textId="77777777" w:rsidR="00FF6DA8" w:rsidRDefault="00FF6DA8" w:rsidP="00FF6DA8">
      <w:r>
        <w:t xml:space="preserve">        16</w:t>
      </w:r>
    </w:p>
    <w:p w14:paraId="71A0984F" w14:textId="77777777" w:rsidR="00FF6DA8" w:rsidRDefault="00FF6DA8" w:rsidP="00FF6DA8">
      <w:r>
        <w:t xml:space="preserve">        24</w:t>
      </w:r>
    </w:p>
    <w:p w14:paraId="38FFF62D" w14:textId="77777777" w:rsidR="00FF6DA8" w:rsidRDefault="00FF6DA8" w:rsidP="00FF6DA8">
      <w:r>
        <w:t xml:space="preserve">        30</w:t>
      </w:r>
    </w:p>
    <w:p w14:paraId="4E93F057" w14:textId="77777777" w:rsidR="00FF6DA8" w:rsidRDefault="00FF6DA8" w:rsidP="00FF6DA8">
      <w:r>
        <w:t xml:space="preserve">        20</w:t>
      </w:r>
    </w:p>
    <w:p w14:paraId="1C782B33" w14:textId="77777777" w:rsidR="00FF6DA8" w:rsidRDefault="00FF6DA8" w:rsidP="00FF6DA8"/>
    <w:p w14:paraId="491E0517" w14:textId="77777777" w:rsidR="00FF6DA8" w:rsidRDefault="00FF6DA8" w:rsidP="00FF6DA8">
      <w:r>
        <w:t xml:space="preserve">       AGE</w:t>
      </w:r>
    </w:p>
    <w:p w14:paraId="1FB61AB9" w14:textId="77777777" w:rsidR="00FF6DA8" w:rsidRDefault="00FF6DA8" w:rsidP="00FF6DA8">
      <w:r>
        <w:t>----------</w:t>
      </w:r>
    </w:p>
    <w:p w14:paraId="282BFD1B" w14:textId="77777777" w:rsidR="00FF6DA8" w:rsidRDefault="00FF6DA8" w:rsidP="00FF6DA8">
      <w:r>
        <w:t xml:space="preserve">        30</w:t>
      </w:r>
    </w:p>
    <w:p w14:paraId="3A99BCBE" w14:textId="77777777" w:rsidR="00FF6DA8" w:rsidRDefault="00FF6DA8" w:rsidP="00FF6DA8">
      <w:r>
        <w:t xml:space="preserve">        18</w:t>
      </w:r>
    </w:p>
    <w:p w14:paraId="36EA86E3" w14:textId="77777777" w:rsidR="00FF6DA8" w:rsidRDefault="00FF6DA8" w:rsidP="00FF6DA8">
      <w:r>
        <w:t xml:space="preserve">        26</w:t>
      </w:r>
    </w:p>
    <w:p w14:paraId="5E457F57" w14:textId="77777777" w:rsidR="00FF6DA8" w:rsidRDefault="00FF6DA8" w:rsidP="00FF6DA8">
      <w:r>
        <w:t xml:space="preserve">        22</w:t>
      </w:r>
    </w:p>
    <w:p w14:paraId="2B331462" w14:textId="77777777" w:rsidR="00FF6DA8" w:rsidRDefault="00FF6DA8" w:rsidP="00FF6DA8">
      <w:r>
        <w:t xml:space="preserve">        32</w:t>
      </w:r>
    </w:p>
    <w:p w14:paraId="61A1BD08" w14:textId="77777777" w:rsidR="00FF6DA8" w:rsidRDefault="00FF6DA8" w:rsidP="00FF6DA8">
      <w:r>
        <w:t xml:space="preserve">        25</w:t>
      </w:r>
    </w:p>
    <w:p w14:paraId="14DDB60C" w14:textId="77777777" w:rsidR="00FF6DA8" w:rsidRDefault="00FF6DA8" w:rsidP="00FF6DA8">
      <w:r>
        <w:t xml:space="preserve">        25</w:t>
      </w:r>
    </w:p>
    <w:p w14:paraId="189DB18B" w14:textId="77777777" w:rsidR="00FF6DA8" w:rsidRDefault="00FF6DA8" w:rsidP="00FF6DA8"/>
    <w:p w14:paraId="74B0EA66" w14:textId="77777777" w:rsidR="00FF6DA8" w:rsidRDefault="00FF6DA8" w:rsidP="00FF6DA8">
      <w:r>
        <w:t>___________________________________________________________________________________________</w:t>
      </w:r>
    </w:p>
    <w:p w14:paraId="421D4124" w14:textId="77777777" w:rsidR="00FF6DA8" w:rsidRPr="00FF6DA8" w:rsidRDefault="00FF6DA8" w:rsidP="00FF6DA8">
      <w:pPr>
        <w:rPr>
          <w:b/>
          <w:sz w:val="30"/>
          <w:szCs w:val="30"/>
        </w:rPr>
      </w:pPr>
      <w:r w:rsidRPr="00FF6DA8">
        <w:rPr>
          <w:b/>
          <w:sz w:val="30"/>
          <w:szCs w:val="30"/>
        </w:rPr>
        <w:t>4.les tranches des ages</w:t>
      </w:r>
    </w:p>
    <w:p w14:paraId="7758E61B" w14:textId="77777777" w:rsidR="00FF6DA8" w:rsidRPr="00FF6DA8" w:rsidRDefault="00FF6DA8" w:rsidP="00FF6DA8">
      <w:pPr>
        <w:rPr>
          <w:b/>
          <w:sz w:val="30"/>
          <w:szCs w:val="30"/>
        </w:rPr>
      </w:pPr>
    </w:p>
    <w:p w14:paraId="28808675" w14:textId="77777777" w:rsidR="00FF6DA8" w:rsidRDefault="00FF6DA8" w:rsidP="00FF6DA8">
      <w:r>
        <w:t xml:space="preserve">select case when age BETWEEN 10 AND </w:t>
      </w:r>
      <w:proofErr w:type="gramStart"/>
      <w:r>
        <w:t>19  then</w:t>
      </w:r>
      <w:proofErr w:type="gramEnd"/>
      <w:r>
        <w:t xml:space="preserve"> '10-19'</w:t>
      </w:r>
    </w:p>
    <w:p w14:paraId="65B2F8AA" w14:textId="77777777" w:rsidR="00FF6DA8" w:rsidRDefault="00FF6DA8" w:rsidP="00FF6DA8">
      <w:r>
        <w:t xml:space="preserve">             when age BETWEEN 20 AND </w:t>
      </w:r>
      <w:proofErr w:type="gramStart"/>
      <w:r>
        <w:t>29  then</w:t>
      </w:r>
      <w:proofErr w:type="gramEnd"/>
      <w:r>
        <w:t xml:space="preserve"> '20-29'</w:t>
      </w:r>
    </w:p>
    <w:p w14:paraId="1DFA7A83" w14:textId="77777777" w:rsidR="00FF6DA8" w:rsidRDefault="00FF6DA8" w:rsidP="00FF6DA8">
      <w:r>
        <w:t xml:space="preserve">             when age BETWEEN 30 AND </w:t>
      </w:r>
      <w:proofErr w:type="gramStart"/>
      <w:r>
        <w:t>39  then</w:t>
      </w:r>
      <w:proofErr w:type="gramEnd"/>
      <w:r>
        <w:t xml:space="preserve"> '30-39'</w:t>
      </w:r>
    </w:p>
    <w:p w14:paraId="2D3AA485" w14:textId="77777777" w:rsidR="00FF6DA8" w:rsidRDefault="00FF6DA8" w:rsidP="00FF6DA8">
      <w:r>
        <w:t xml:space="preserve">             when age BETWEEN 40 AND </w:t>
      </w:r>
      <w:proofErr w:type="gramStart"/>
      <w:r>
        <w:t>49  then</w:t>
      </w:r>
      <w:proofErr w:type="gramEnd"/>
      <w:r>
        <w:t xml:space="preserve"> '40-49'</w:t>
      </w:r>
    </w:p>
    <w:p w14:paraId="3DC64D3F" w14:textId="77777777" w:rsidR="00FF6DA8" w:rsidRDefault="00FF6DA8" w:rsidP="00FF6DA8">
      <w:r>
        <w:t xml:space="preserve">             when age BETWEEN 50 AND </w:t>
      </w:r>
      <w:proofErr w:type="gramStart"/>
      <w:r>
        <w:t>59  then</w:t>
      </w:r>
      <w:proofErr w:type="gramEnd"/>
      <w:r>
        <w:t xml:space="preserve"> '50-59'</w:t>
      </w:r>
    </w:p>
    <w:p w14:paraId="7B8E35F0" w14:textId="77777777" w:rsidR="00FF6DA8" w:rsidRDefault="00FF6DA8" w:rsidP="00FF6DA8">
      <w:r>
        <w:t xml:space="preserve">             when age &lt; 10 then '&lt;10'</w:t>
      </w:r>
    </w:p>
    <w:p w14:paraId="19B8200A" w14:textId="77777777" w:rsidR="00FF6DA8" w:rsidRDefault="00FF6DA8" w:rsidP="00FF6DA8">
      <w:r>
        <w:t xml:space="preserve">            when age &gt; 60 then '&gt;60' </w:t>
      </w:r>
      <w:proofErr w:type="gramStart"/>
      <w:r>
        <w:t>end ,</w:t>
      </w:r>
      <w:proofErr w:type="gramEnd"/>
    </w:p>
    <w:p w14:paraId="47B1F02E" w14:textId="77777777" w:rsidR="00FF6DA8" w:rsidRDefault="00FF6DA8" w:rsidP="00FF6DA8">
      <w:r>
        <w:t xml:space="preserve">       age FROM </w:t>
      </w:r>
      <w:proofErr w:type="spellStart"/>
      <w:r>
        <w:t>eleve</w:t>
      </w:r>
      <w:proofErr w:type="spellEnd"/>
      <w:r>
        <w:t xml:space="preserve"> </w:t>
      </w:r>
    </w:p>
    <w:p w14:paraId="1057F8AB" w14:textId="77777777" w:rsidR="00FF6DA8" w:rsidRDefault="00FF6DA8" w:rsidP="00FF6DA8"/>
    <w:p w14:paraId="19EB7770" w14:textId="77777777" w:rsidR="00FF6DA8" w:rsidRDefault="00FF6DA8" w:rsidP="00FF6DA8"/>
    <w:p w14:paraId="7951C9D1" w14:textId="77777777" w:rsidR="00FF6DA8" w:rsidRDefault="00FF6DA8" w:rsidP="00FF6DA8">
      <w:r>
        <w:t>CASEW        AGE</w:t>
      </w:r>
    </w:p>
    <w:p w14:paraId="51B857BA" w14:textId="77777777" w:rsidR="00FF6DA8" w:rsidRDefault="00FF6DA8" w:rsidP="00FF6DA8">
      <w:r>
        <w:t>----- ----------</w:t>
      </w:r>
    </w:p>
    <w:p w14:paraId="280A5DB4" w14:textId="77777777" w:rsidR="00FF6DA8" w:rsidRDefault="00FF6DA8" w:rsidP="00FF6DA8">
      <w:r>
        <w:t>10-19         16</w:t>
      </w:r>
    </w:p>
    <w:p w14:paraId="30B981C8" w14:textId="77777777" w:rsidR="00FF6DA8" w:rsidRDefault="00FF6DA8" w:rsidP="00FF6DA8">
      <w:r>
        <w:t>10-19         12</w:t>
      </w:r>
    </w:p>
    <w:p w14:paraId="57B4A2C2" w14:textId="77777777" w:rsidR="00FF6DA8" w:rsidRDefault="00FF6DA8" w:rsidP="00FF6DA8">
      <w:r>
        <w:t>10-19         18</w:t>
      </w:r>
    </w:p>
    <w:p w14:paraId="47D4C2CB" w14:textId="77777777" w:rsidR="00FF6DA8" w:rsidRDefault="00FF6DA8" w:rsidP="00FF6DA8">
      <w:r>
        <w:t>20-29         20</w:t>
      </w:r>
    </w:p>
    <w:p w14:paraId="4841C92D" w14:textId="77777777" w:rsidR="00FF6DA8" w:rsidRDefault="00FF6DA8" w:rsidP="00FF6DA8">
      <w:r>
        <w:t>20-29         25</w:t>
      </w:r>
    </w:p>
    <w:p w14:paraId="1ECF9E9D" w14:textId="77777777" w:rsidR="00FF6DA8" w:rsidRDefault="00FF6DA8" w:rsidP="00FF6DA8">
      <w:r>
        <w:t>20-29         27</w:t>
      </w:r>
    </w:p>
    <w:p w14:paraId="1E04A9A8" w14:textId="77777777" w:rsidR="00FF6DA8" w:rsidRDefault="00FF6DA8" w:rsidP="00FF6DA8">
      <w:r>
        <w:t>30-39         39</w:t>
      </w:r>
    </w:p>
    <w:p w14:paraId="33ED437C" w14:textId="77777777" w:rsidR="00FF6DA8" w:rsidRDefault="00FF6DA8" w:rsidP="00FF6DA8">
      <w:r>
        <w:t>30-39         30</w:t>
      </w:r>
    </w:p>
    <w:p w14:paraId="3042C164" w14:textId="77777777" w:rsidR="00FF6DA8" w:rsidRDefault="00FF6DA8" w:rsidP="00FF6DA8">
      <w:r>
        <w:t>&gt;60           83</w:t>
      </w:r>
    </w:p>
    <w:p w14:paraId="0C01EEE6" w14:textId="77777777" w:rsidR="00FF6DA8" w:rsidRDefault="00FF6DA8" w:rsidP="00FF6DA8">
      <w:r>
        <w:t>50-59         58</w:t>
      </w:r>
    </w:p>
    <w:p w14:paraId="4136B1AA" w14:textId="77777777" w:rsidR="00FF6DA8" w:rsidRDefault="00FF6DA8" w:rsidP="00FF6DA8">
      <w:r>
        <w:t>10-19         17</w:t>
      </w:r>
    </w:p>
    <w:p w14:paraId="6A4AA4DE" w14:textId="77777777" w:rsidR="00FF6DA8" w:rsidRDefault="00FF6DA8" w:rsidP="00FF6DA8"/>
    <w:p w14:paraId="4CA3B7E2" w14:textId="77777777" w:rsidR="00FF6DA8" w:rsidRDefault="00FF6DA8" w:rsidP="00FF6DA8">
      <w:r>
        <w:t>CASEW        AGE</w:t>
      </w:r>
    </w:p>
    <w:p w14:paraId="3FD22DC5" w14:textId="77777777" w:rsidR="00FF6DA8" w:rsidRDefault="00FF6DA8" w:rsidP="00FF6DA8">
      <w:r>
        <w:t>----- ----------</w:t>
      </w:r>
    </w:p>
    <w:p w14:paraId="7D32C225" w14:textId="77777777" w:rsidR="00FF6DA8" w:rsidRDefault="00FF6DA8" w:rsidP="00FF6DA8">
      <w:r>
        <w:t>10-19         18</w:t>
      </w:r>
    </w:p>
    <w:p w14:paraId="1F4EEEA5" w14:textId="77777777" w:rsidR="00FF6DA8" w:rsidRDefault="00FF6DA8" w:rsidP="00FF6DA8">
      <w:r>
        <w:t>20-29         20</w:t>
      </w:r>
    </w:p>
    <w:p w14:paraId="3225E451" w14:textId="77777777" w:rsidR="00FF6DA8" w:rsidRDefault="00FF6DA8" w:rsidP="00FF6DA8">
      <w:r>
        <w:t>40-49         40</w:t>
      </w:r>
    </w:p>
    <w:p w14:paraId="72B4CFFD" w14:textId="77777777" w:rsidR="00FF6DA8" w:rsidRDefault="00FF6DA8" w:rsidP="00FF6DA8">
      <w:r>
        <w:t>10-19         15</w:t>
      </w:r>
    </w:p>
    <w:p w14:paraId="1D9C1193" w14:textId="77777777" w:rsidR="00FF6DA8" w:rsidRDefault="00FF6DA8" w:rsidP="00FF6DA8">
      <w:r>
        <w:t>10-19         12</w:t>
      </w:r>
    </w:p>
    <w:p w14:paraId="075B0734" w14:textId="77777777" w:rsidR="00FF6DA8" w:rsidRDefault="00FF6DA8" w:rsidP="00FF6DA8">
      <w:r>
        <w:t>&lt;10            6</w:t>
      </w:r>
    </w:p>
    <w:p w14:paraId="4A2FFE5A" w14:textId="77777777" w:rsidR="00FF6DA8" w:rsidRDefault="00FF6DA8" w:rsidP="00FF6DA8">
      <w:r>
        <w:t>20-29         22</w:t>
      </w:r>
    </w:p>
    <w:p w14:paraId="2E3D9FD5" w14:textId="77777777" w:rsidR="00FF6DA8" w:rsidRDefault="00FF6DA8" w:rsidP="00FF6DA8">
      <w:r>
        <w:t>10-19         10</w:t>
      </w:r>
    </w:p>
    <w:p w14:paraId="0D297FC1" w14:textId="77777777" w:rsidR="00FF6DA8" w:rsidRDefault="00FF6DA8" w:rsidP="00FF6DA8">
      <w:r>
        <w:t>10-19         16</w:t>
      </w:r>
    </w:p>
    <w:p w14:paraId="0C16CCA2" w14:textId="77777777" w:rsidR="00FF6DA8" w:rsidRDefault="00FF6DA8" w:rsidP="00FF6DA8">
      <w:r>
        <w:t>10-19         11</w:t>
      </w:r>
    </w:p>
    <w:p w14:paraId="61B51B32" w14:textId="77777777" w:rsidR="00FF6DA8" w:rsidRDefault="00FF6DA8" w:rsidP="00FF6DA8">
      <w:r>
        <w:t>10-19         16</w:t>
      </w:r>
    </w:p>
    <w:p w14:paraId="7BE13DC7" w14:textId="77777777" w:rsidR="00FF6DA8" w:rsidRDefault="00FF6DA8" w:rsidP="00FF6DA8"/>
    <w:p w14:paraId="0B0BFBB9" w14:textId="77777777" w:rsidR="00FF6DA8" w:rsidRDefault="00FF6DA8" w:rsidP="00FF6DA8">
      <w:r>
        <w:t>CASEW        AGE</w:t>
      </w:r>
    </w:p>
    <w:p w14:paraId="65C4A892" w14:textId="77777777" w:rsidR="00FF6DA8" w:rsidRDefault="00FF6DA8" w:rsidP="00FF6DA8">
      <w:r>
        <w:t>----- ----------</w:t>
      </w:r>
    </w:p>
    <w:p w14:paraId="4483C401" w14:textId="77777777" w:rsidR="00FF6DA8" w:rsidRDefault="00FF6DA8" w:rsidP="00FF6DA8">
      <w:r>
        <w:t>40-49         44</w:t>
      </w:r>
    </w:p>
    <w:p w14:paraId="0E032179" w14:textId="77777777" w:rsidR="00FF6DA8" w:rsidRDefault="00FF6DA8" w:rsidP="00FF6DA8">
      <w:r>
        <w:t>10-19         10</w:t>
      </w:r>
    </w:p>
    <w:p w14:paraId="2927E0E5" w14:textId="77777777" w:rsidR="00FF6DA8" w:rsidRDefault="00FF6DA8" w:rsidP="00FF6DA8">
      <w:r>
        <w:t>10-19         19</w:t>
      </w:r>
    </w:p>
    <w:p w14:paraId="79EB8508" w14:textId="77777777" w:rsidR="00FF6DA8" w:rsidRDefault="00FF6DA8" w:rsidP="00FF6DA8">
      <w:r>
        <w:t>10-19         17</w:t>
      </w:r>
    </w:p>
    <w:p w14:paraId="5B5B8DEC" w14:textId="77777777" w:rsidR="00FF6DA8" w:rsidRDefault="00FF6DA8" w:rsidP="00FF6DA8">
      <w:r>
        <w:t>30-39         30</w:t>
      </w:r>
    </w:p>
    <w:p w14:paraId="6260870D" w14:textId="77777777" w:rsidR="00FF6DA8" w:rsidRDefault="00FF6DA8" w:rsidP="00FF6DA8">
      <w:r>
        <w:t>30-39         38</w:t>
      </w:r>
    </w:p>
    <w:p w14:paraId="2C29E247" w14:textId="77777777" w:rsidR="00FF6DA8" w:rsidRDefault="00FF6DA8" w:rsidP="00FF6DA8">
      <w:r>
        <w:t>20-29         23</w:t>
      </w:r>
    </w:p>
    <w:p w14:paraId="5DDA8E7D" w14:textId="77777777" w:rsidR="00FF6DA8" w:rsidRDefault="00FF6DA8" w:rsidP="00FF6DA8">
      <w:r>
        <w:t>10-19         16</w:t>
      </w:r>
    </w:p>
    <w:p w14:paraId="2499434E" w14:textId="77777777" w:rsidR="00FF6DA8" w:rsidRDefault="00FF6DA8" w:rsidP="00FF6DA8">
      <w:r>
        <w:t>20-29         24</w:t>
      </w:r>
    </w:p>
    <w:p w14:paraId="26B7BE69" w14:textId="77777777" w:rsidR="00FF6DA8" w:rsidRDefault="00FF6DA8" w:rsidP="00FF6DA8">
      <w:r>
        <w:t>30-39         30</w:t>
      </w:r>
    </w:p>
    <w:p w14:paraId="72108906" w14:textId="77777777" w:rsidR="00FF6DA8" w:rsidRDefault="00FF6DA8" w:rsidP="00FF6DA8">
      <w:r>
        <w:t>20-29         20</w:t>
      </w:r>
    </w:p>
    <w:p w14:paraId="7F65A4EF" w14:textId="77777777" w:rsidR="00FF6DA8" w:rsidRDefault="00FF6DA8" w:rsidP="00FF6DA8"/>
    <w:p w14:paraId="79756B78" w14:textId="77777777" w:rsidR="00FF6DA8" w:rsidRDefault="00FF6DA8" w:rsidP="00FF6DA8">
      <w:r>
        <w:t>CASEW        AGE</w:t>
      </w:r>
    </w:p>
    <w:p w14:paraId="28A8C42B" w14:textId="77777777" w:rsidR="00FF6DA8" w:rsidRDefault="00FF6DA8" w:rsidP="00FF6DA8">
      <w:r>
        <w:t>----- ----------</w:t>
      </w:r>
    </w:p>
    <w:p w14:paraId="6D7A7CE9" w14:textId="77777777" w:rsidR="00FF6DA8" w:rsidRDefault="00FF6DA8" w:rsidP="00FF6DA8">
      <w:r>
        <w:t>30-39         30</w:t>
      </w:r>
    </w:p>
    <w:p w14:paraId="0F16E7F0" w14:textId="77777777" w:rsidR="00FF6DA8" w:rsidRDefault="00FF6DA8" w:rsidP="00FF6DA8">
      <w:r>
        <w:t>10-19         18</w:t>
      </w:r>
    </w:p>
    <w:p w14:paraId="7CCCAE3D" w14:textId="77777777" w:rsidR="00FF6DA8" w:rsidRDefault="00FF6DA8" w:rsidP="00FF6DA8">
      <w:r>
        <w:t>20-29         26</w:t>
      </w:r>
    </w:p>
    <w:p w14:paraId="53454203" w14:textId="77777777" w:rsidR="00FF6DA8" w:rsidRDefault="00FF6DA8" w:rsidP="00FF6DA8">
      <w:r>
        <w:t>20-29         22</w:t>
      </w:r>
    </w:p>
    <w:p w14:paraId="23023DA4" w14:textId="77777777" w:rsidR="00FF6DA8" w:rsidRDefault="00FF6DA8" w:rsidP="00FF6DA8">
      <w:r>
        <w:t>30-39         32</w:t>
      </w:r>
    </w:p>
    <w:p w14:paraId="28037A2C" w14:textId="77777777" w:rsidR="00FF6DA8" w:rsidRDefault="00FF6DA8" w:rsidP="00FF6DA8">
      <w:r>
        <w:t>20-29         25</w:t>
      </w:r>
    </w:p>
    <w:p w14:paraId="2872A94D" w14:textId="77777777" w:rsidR="00FF6DA8" w:rsidRDefault="00FF6DA8" w:rsidP="00FF6DA8">
      <w:r>
        <w:t>20-29         25</w:t>
      </w:r>
    </w:p>
    <w:p w14:paraId="51D5B51B" w14:textId="77777777" w:rsidR="00FF6DA8" w:rsidRDefault="00FF6DA8" w:rsidP="00FF6DA8"/>
    <w:p w14:paraId="0E91A740" w14:textId="77777777" w:rsidR="00FF6DA8" w:rsidRDefault="00FF6DA8" w:rsidP="00FF6DA8">
      <w:r>
        <w:t xml:space="preserve">40 </w:t>
      </w:r>
      <w:proofErr w:type="spellStart"/>
      <w:r>
        <w:t>lignes</w:t>
      </w:r>
      <w:proofErr w:type="spellEnd"/>
      <w:r>
        <w:t xml:space="preserve"> </w:t>
      </w:r>
      <w:proofErr w:type="spellStart"/>
      <w:r>
        <w:t>sélectionnées</w:t>
      </w:r>
      <w:proofErr w:type="spellEnd"/>
      <w:r>
        <w:t xml:space="preserve"> </w:t>
      </w:r>
    </w:p>
    <w:p w14:paraId="04C9FEF2" w14:textId="77777777" w:rsidR="00FF6DA8" w:rsidRDefault="00FF6DA8" w:rsidP="00FF6DA8"/>
    <w:p w14:paraId="54464256" w14:textId="77777777" w:rsidR="00FF6DA8" w:rsidRDefault="00FF6DA8" w:rsidP="00FF6DA8"/>
    <w:p w14:paraId="266BAE77" w14:textId="77777777" w:rsidR="00F0770A" w:rsidRDefault="00F0770A"/>
    <w:sectPr w:rsidR="00F0770A" w:rsidSect="000D532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2E"/>
    <w:rsid w:val="000D532E"/>
    <w:rsid w:val="00F0770A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C2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1.docx</Template>
  <TotalTime>3</TotalTime>
  <Pages>8</Pages>
  <Words>735</Words>
  <Characters>4193</Characters>
  <Application>Microsoft Macintosh Word</Application>
  <DocSecurity>0</DocSecurity>
  <Lines>34</Lines>
  <Paragraphs>9</Paragraphs>
  <ScaleCrop>false</ScaleCrop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2018-03-03T04:02:00Z</dcterms:created>
  <dcterms:modified xsi:type="dcterms:W3CDTF">2018-03-08T22:53:00Z</dcterms:modified>
</cp:coreProperties>
</file>